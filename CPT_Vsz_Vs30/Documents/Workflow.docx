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658C" w14:textId="316C3C9D" w:rsidR="003A7F20" w:rsidRDefault="00982697">
      <w:bookmarkStart w:id="0" w:name="_Toc2073581"/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9C36595" wp14:editId="0C3AE294">
                <wp:simplePos x="0" y="0"/>
                <wp:positionH relativeFrom="margin">
                  <wp:posOffset>-317</wp:posOffset>
                </wp:positionH>
                <wp:positionV relativeFrom="margin">
                  <wp:posOffset>5871846</wp:posOffset>
                </wp:positionV>
                <wp:extent cx="5756276" cy="2890838"/>
                <wp:effectExtent l="0" t="0" r="15875" b="24130"/>
                <wp:wrapNone/>
                <wp:docPr id="5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2890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C1" w14:textId="004C4751" w:rsidR="003A7F20" w:rsidRDefault="0081078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computeVs</w:t>
                            </w:r>
                            <w:proofErr w:type="spellEnd"/>
                            <w:r w:rsidR="002B1615">
                              <w:rPr>
                                <w:b/>
                              </w:rPr>
                              <w:t>(</w:t>
                            </w:r>
                            <w:r w:rsidR="002B1615" w:rsidRPr="002B1615">
                              <w:rPr>
                                <w:b/>
                              </w:rPr>
                              <w:t xml:space="preserve">z, qc, fs, u2, </w:t>
                            </w:r>
                            <w:proofErr w:type="spellStart"/>
                            <w:r w:rsidR="002B1615" w:rsidRPr="002B1615">
                              <w:rPr>
                                <w:b/>
                              </w:rPr>
                              <w:t>correlationName</w:t>
                            </w:r>
                            <w:proofErr w:type="spellEnd"/>
                            <w:r w:rsidR="002B1615" w:rsidRPr="002B1615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2B1615" w:rsidRPr="002B1615">
                              <w:rPr>
                                <w:b/>
                              </w:rPr>
                              <w:t>correlationFlag</w:t>
                            </w:r>
                            <w:proofErr w:type="spellEnd"/>
                            <w:r w:rsidR="002B1615"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09588F53" w14:textId="38390F01" w:rsidR="00982697" w:rsidRPr="00982697" w:rsidRDefault="00982697" w:rsidP="0098269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t xml:space="preserve">Call </w:t>
                            </w:r>
                            <w:proofErr w:type="spellStart"/>
                            <w:r w:rsidRPr="00982697">
                              <w:rPr>
                                <w:b/>
                              </w:rPr>
                              <w:t>getCPTdata</w:t>
                            </w:r>
                            <w:proofErr w:type="spellEnd"/>
                            <w:r>
                              <w:t xml:space="preserve"> to extract and trim the CPT </w:t>
                            </w:r>
                            <w:r>
                              <w:t>measures</w:t>
                            </w:r>
                          </w:p>
                          <w:p w14:paraId="49C365C2" w14:textId="2D5CD533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 xml:space="preserve">Call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getCPTparam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to get basic parameters such as 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Qtn</w:t>
                            </w:r>
                            <w:proofErr w:type="spellEnd"/>
                            <w:r>
                              <w:t>, etc</w:t>
                            </w:r>
                            <w:r w:rsidR="00667AC9">
                              <w:t xml:space="preserve"> from CPT measures</w:t>
                            </w:r>
                          </w:p>
                          <w:p w14:paraId="49C365C3" w14:textId="56AEFE38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 xml:space="preserve">From </w:t>
                            </w:r>
                            <w:proofErr w:type="spellStart"/>
                            <w:r w:rsidR="002B1615">
                              <w:rPr>
                                <w:b/>
                              </w:rPr>
                              <w:t>get</w:t>
                            </w:r>
                            <w:r>
                              <w:rPr>
                                <w:b/>
                              </w:rPr>
                              <w:t>VsCorrelations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67AC9">
                              <w:t>using correlation to estimate Vs profile</w:t>
                            </w:r>
                          </w:p>
                          <w:p w14:paraId="49C365C4" w14:textId="041B3B75" w:rsidR="003A7F20" w:rsidRDefault="002B16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 xml:space="preserve">Set the first 1.5m </w:t>
                            </w:r>
                            <w:r w:rsidR="00667AC9">
                              <w:t xml:space="preserve">to a </w:t>
                            </w:r>
                            <w:r w:rsidR="00810787">
                              <w:t>constant (set limits for shallow depth Vs, can’t be 0 or too large)</w:t>
                            </w:r>
                          </w:p>
                          <w:p w14:paraId="49C365C5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correlationFlag</w:t>
                            </w:r>
                            <w:proofErr w:type="spellEnd"/>
                            <w:r>
                              <w:t xml:space="preserve"> is </w:t>
                            </w:r>
                            <w:r w:rsidRPr="00812D8B">
                              <w:rPr>
                                <w:b/>
                              </w:rPr>
                              <w:t>0</w:t>
                            </w:r>
                            <w:r>
                              <w:t>:</w:t>
                            </w:r>
                          </w:p>
                          <w:p w14:paraId="49C365C6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</w:pPr>
                            <w:r>
                              <w:t>Randomly generate 50 samples for each Vs</w:t>
                            </w:r>
                          </w:p>
                          <w:p w14:paraId="49C365C7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correlationFlag</w:t>
                            </w:r>
                            <w:proofErr w:type="spellEnd"/>
                            <w:r>
                              <w:t xml:space="preserve"> is </w:t>
                            </w:r>
                            <w:r w:rsidRPr="00812D8B">
                              <w:rPr>
                                <w:b/>
                              </w:rPr>
                              <w:t>1</w:t>
                            </w:r>
                            <w:r>
                              <w:t>:</w:t>
                            </w:r>
                          </w:p>
                          <w:p w14:paraId="49C365C8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</w:pPr>
                            <w:r>
                              <w:t>Randomly generate 50 samples for the first row of Vs</w:t>
                            </w:r>
                          </w:p>
                          <w:p w14:paraId="49C365C9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</w:pPr>
                            <w:r>
                              <w:t xml:space="preserve">Calculate residual </w:t>
                            </w:r>
                            <w:proofErr w:type="spellStart"/>
                            <w:r>
                              <w:t>StandDev</w:t>
                            </w:r>
                            <w:proofErr w:type="spellEnd"/>
                            <w:r>
                              <w:t xml:space="preserve"> and lognormal </w:t>
                            </w:r>
                            <w:proofErr w:type="spellStart"/>
                            <w:r>
                              <w:t>StandDev</w:t>
                            </w:r>
                            <w:proofErr w:type="spellEnd"/>
                          </w:p>
                          <w:p w14:paraId="600F50F4" w14:textId="58D279CD" w:rsidR="002B1615" w:rsidRDefault="00810787" w:rsidP="002B161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76" w:lineRule="auto"/>
                            </w:pPr>
                            <w:r>
                              <w:t xml:space="preserve">Apply the same </w:t>
                            </w:r>
                            <w:proofErr w:type="spellStart"/>
                            <w:r>
                              <w:t>StandDev</w:t>
                            </w:r>
                            <w:proofErr w:type="spellEnd"/>
                            <w:r>
                              <w:t xml:space="preserve"> to the rest Vs, so it has a perfect correlation</w:t>
                            </w:r>
                          </w:p>
                          <w:p w14:paraId="4C5B5CE2" w14:textId="1152483B" w:rsidR="002B1615" w:rsidRDefault="002B1615" w:rsidP="002B161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76" w:lineRule="auto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correlationFlag</w:t>
                            </w:r>
                            <w:proofErr w:type="spellEnd"/>
                            <w:r>
                              <w:t xml:space="preserve"> is ‘</w:t>
                            </w:r>
                            <w:r w:rsidRPr="00812D8B">
                              <w:rPr>
                                <w:b/>
                              </w:rPr>
                              <w:t>partial’</w:t>
                            </w:r>
                            <w:r>
                              <w:t>:</w:t>
                            </w:r>
                          </w:p>
                          <w:p w14:paraId="1CA9CA4A" w14:textId="47C856A9" w:rsidR="002B1615" w:rsidRPr="008938E7" w:rsidRDefault="002B1615" w:rsidP="002B1615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spacing w:after="0" w:line="276" w:lineRule="auto"/>
                            </w:pPr>
                            <w:r>
                              <w:t xml:space="preserve">Call </w:t>
                            </w:r>
                            <w:proofErr w:type="spellStart"/>
                            <w:r w:rsidRPr="008938E7">
                              <w:rPr>
                                <w:b/>
                              </w:rPr>
                              <w:t>computePartialCor</w:t>
                            </w:r>
                            <w:proofErr w:type="spellEnd"/>
                          </w:p>
                          <w:p w14:paraId="49C365CB" w14:textId="77777777" w:rsidR="003A7F20" w:rsidRPr="008938E7" w:rsidRDefault="0081078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76" w:lineRule="auto"/>
                              <w:rPr>
                                <w:shd w:val="clear" w:color="auto" w:fill="FFFF00"/>
                              </w:rPr>
                            </w:pPr>
                            <w:r w:rsidRPr="008938E7">
                              <w:rPr>
                                <w:shd w:val="clear" w:color="auto" w:fill="FFFF00"/>
                              </w:rPr>
                              <w:t xml:space="preserve">(optional) plot predicted Vs against measured Vs </w:t>
                            </w:r>
                          </w:p>
                          <w:p w14:paraId="49C365CC" w14:textId="03C6088A" w:rsidR="003A7F20" w:rsidRDefault="00810787" w:rsidP="00667AC9">
                            <w:pPr>
                              <w:spacing w:after="0" w:line="276" w:lineRule="auto"/>
                            </w:pPr>
                            <w:r w:rsidRPr="008938E7">
                              <w:t>Return</w:t>
                            </w:r>
                            <w:r w:rsidR="00667AC9" w:rsidRPr="008938E7">
                              <w:t>:</w:t>
                            </w:r>
                            <w:r w:rsidRPr="008938E7">
                              <w:t xml:space="preserve"> z</w:t>
                            </w:r>
                            <w:r w:rsidR="00667AC9" w:rsidRPr="008938E7">
                              <w:t xml:space="preserve">, </w:t>
                            </w:r>
                            <w:r w:rsidRPr="008938E7">
                              <w:t xml:space="preserve"> </w:t>
                            </w:r>
                            <w:proofErr w:type="spellStart"/>
                            <w:r w:rsidR="00667AC9" w:rsidRPr="008938E7">
                              <w:t>rand</w:t>
                            </w:r>
                            <w:r w:rsidRPr="008938E7">
                              <w:t>Vs</w:t>
                            </w:r>
                            <w:proofErr w:type="spellEnd"/>
                            <w:r w:rsidR="00667AC9" w:rsidRPr="008938E7">
                              <w:t>,</w:t>
                            </w:r>
                            <w:r w:rsidR="00667AC9">
                              <w:t xml:space="preserve"> Vs</w:t>
                            </w:r>
                          </w:p>
                          <w:p w14:paraId="49C365CD" w14:textId="77777777" w:rsidR="003A7F20" w:rsidRDefault="003A7F20">
                            <w:pPr>
                              <w:pStyle w:val="ListParagraph"/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6595" id="Rectangle 148" o:spid="_x0000_s1026" style="position:absolute;margin-left:0;margin-top:462.35pt;width:453.25pt;height:227.65pt;z-index:251681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" strokeweight=".35281mm">
                <v:textbox inset="0,0,0,0">
                  <w:txbxContent>
                    <w:p w14:paraId="49C365C1" w14:textId="004C4751" w:rsidR="003A7F20" w:rsidRDefault="00810787">
                      <w:pPr>
                        <w:spacing w:after="0" w:line="276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computeVs</w:t>
                      </w:r>
                      <w:proofErr w:type="spellEnd"/>
                      <w:r w:rsidR="002B1615">
                        <w:rPr>
                          <w:b/>
                        </w:rPr>
                        <w:t>(</w:t>
                      </w:r>
                      <w:r w:rsidR="002B1615" w:rsidRPr="002B1615">
                        <w:rPr>
                          <w:b/>
                        </w:rPr>
                        <w:t xml:space="preserve">z, qc, fs, u2, </w:t>
                      </w:r>
                      <w:proofErr w:type="spellStart"/>
                      <w:r w:rsidR="002B1615" w:rsidRPr="002B1615">
                        <w:rPr>
                          <w:b/>
                        </w:rPr>
                        <w:t>correlationName</w:t>
                      </w:r>
                      <w:proofErr w:type="spellEnd"/>
                      <w:r w:rsidR="002B1615" w:rsidRPr="002B1615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2B1615" w:rsidRPr="002B1615">
                        <w:rPr>
                          <w:b/>
                        </w:rPr>
                        <w:t>correlationFlag</w:t>
                      </w:r>
                      <w:proofErr w:type="spellEnd"/>
                      <w:r w:rsidR="002B1615">
                        <w:rPr>
                          <w:b/>
                        </w:rPr>
                        <w:t>)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09588F53" w14:textId="38390F01" w:rsidR="00982697" w:rsidRPr="00982697" w:rsidRDefault="00982697" w:rsidP="0098269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76" w:lineRule="auto"/>
                        <w:rPr>
                          <w:b/>
                        </w:rPr>
                      </w:pPr>
                      <w:r>
                        <w:t xml:space="preserve">Call </w:t>
                      </w:r>
                      <w:proofErr w:type="spellStart"/>
                      <w:r w:rsidRPr="00982697">
                        <w:rPr>
                          <w:b/>
                        </w:rPr>
                        <w:t>getCPTdata</w:t>
                      </w:r>
                      <w:proofErr w:type="spellEnd"/>
                      <w:r>
                        <w:t xml:space="preserve"> to extract and trim the CPT </w:t>
                      </w:r>
                      <w:r>
                        <w:t>measures</w:t>
                      </w:r>
                    </w:p>
                    <w:p w14:paraId="49C365C2" w14:textId="2D5CD533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 xml:space="preserve">Call </w:t>
                      </w:r>
                      <w:proofErr w:type="spellStart"/>
                      <w:r>
                        <w:rPr>
                          <w:b/>
                        </w:rPr>
                        <w:t>getCPTparam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to get basic parameters such as </w:t>
                      </w:r>
                      <w:proofErr w:type="spellStart"/>
                      <w:r>
                        <w:t>Ic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Qtn</w:t>
                      </w:r>
                      <w:proofErr w:type="spellEnd"/>
                      <w:r>
                        <w:t>, etc</w:t>
                      </w:r>
                      <w:r w:rsidR="00667AC9">
                        <w:t xml:space="preserve"> from CPT measures</w:t>
                      </w:r>
                    </w:p>
                    <w:p w14:paraId="49C365C3" w14:textId="56AEFE38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 xml:space="preserve">From </w:t>
                      </w:r>
                      <w:proofErr w:type="spellStart"/>
                      <w:r w:rsidR="002B1615">
                        <w:rPr>
                          <w:b/>
                        </w:rPr>
                        <w:t>get</w:t>
                      </w:r>
                      <w:r>
                        <w:rPr>
                          <w:b/>
                        </w:rPr>
                        <w:t>VsCorrelations</w:t>
                      </w:r>
                      <w:proofErr w:type="spellEnd"/>
                      <w:r>
                        <w:t xml:space="preserve"> </w:t>
                      </w:r>
                      <w:r w:rsidR="00667AC9">
                        <w:t>using correlation to estimate Vs profile</w:t>
                      </w:r>
                    </w:p>
                    <w:p w14:paraId="49C365C4" w14:textId="041B3B75" w:rsidR="003A7F20" w:rsidRDefault="002B16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 xml:space="preserve">Set the first 1.5m </w:t>
                      </w:r>
                      <w:r w:rsidR="00667AC9">
                        <w:t xml:space="preserve">to a </w:t>
                      </w:r>
                      <w:r w:rsidR="00810787">
                        <w:t>constant (set limits for shallow depth Vs, can’t be 0 or too large)</w:t>
                      </w:r>
                    </w:p>
                    <w:p w14:paraId="49C365C5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 xml:space="preserve">If </w:t>
                      </w:r>
                      <w:proofErr w:type="spellStart"/>
                      <w:r>
                        <w:t>correlationFlag</w:t>
                      </w:r>
                      <w:proofErr w:type="spellEnd"/>
                      <w:r>
                        <w:t xml:space="preserve"> is </w:t>
                      </w:r>
                      <w:r w:rsidRPr="00812D8B">
                        <w:rPr>
                          <w:b/>
                        </w:rPr>
                        <w:t>0</w:t>
                      </w:r>
                      <w:r>
                        <w:t>:</w:t>
                      </w:r>
                    </w:p>
                    <w:p w14:paraId="49C365C6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</w:pPr>
                      <w:r>
                        <w:t>Randomly generate 50 samples for each Vs</w:t>
                      </w:r>
                    </w:p>
                    <w:p w14:paraId="49C365C7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</w:pPr>
                      <w:r>
                        <w:t xml:space="preserve">If </w:t>
                      </w:r>
                      <w:proofErr w:type="spellStart"/>
                      <w:r>
                        <w:t>correlationFlag</w:t>
                      </w:r>
                      <w:proofErr w:type="spellEnd"/>
                      <w:r>
                        <w:t xml:space="preserve"> is </w:t>
                      </w:r>
                      <w:r w:rsidRPr="00812D8B">
                        <w:rPr>
                          <w:b/>
                        </w:rPr>
                        <w:t>1</w:t>
                      </w:r>
                      <w:r>
                        <w:t>:</w:t>
                      </w:r>
                    </w:p>
                    <w:p w14:paraId="49C365C8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</w:pPr>
                      <w:r>
                        <w:t>Randomly generate 50 samples for the first row of Vs</w:t>
                      </w:r>
                    </w:p>
                    <w:p w14:paraId="49C365C9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</w:pPr>
                      <w:r>
                        <w:t xml:space="preserve">Calculate residual </w:t>
                      </w:r>
                      <w:proofErr w:type="spellStart"/>
                      <w:r>
                        <w:t>StandDev</w:t>
                      </w:r>
                      <w:proofErr w:type="spellEnd"/>
                      <w:r>
                        <w:t xml:space="preserve"> and lognormal </w:t>
                      </w:r>
                      <w:proofErr w:type="spellStart"/>
                      <w:r>
                        <w:t>StandDev</w:t>
                      </w:r>
                      <w:proofErr w:type="spellEnd"/>
                    </w:p>
                    <w:p w14:paraId="600F50F4" w14:textId="58D279CD" w:rsidR="002B1615" w:rsidRDefault="00810787" w:rsidP="002B161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76" w:lineRule="auto"/>
                      </w:pPr>
                      <w:r>
                        <w:t xml:space="preserve">Apply the same </w:t>
                      </w:r>
                      <w:proofErr w:type="spellStart"/>
                      <w:r>
                        <w:t>StandDev</w:t>
                      </w:r>
                      <w:proofErr w:type="spellEnd"/>
                      <w:r>
                        <w:t xml:space="preserve"> to the rest Vs, so it has a perfect correlation</w:t>
                      </w:r>
                    </w:p>
                    <w:p w14:paraId="4C5B5CE2" w14:textId="1152483B" w:rsidR="002B1615" w:rsidRDefault="002B1615" w:rsidP="002B161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76" w:lineRule="auto"/>
                      </w:pPr>
                      <w:r>
                        <w:t xml:space="preserve">If </w:t>
                      </w:r>
                      <w:proofErr w:type="spellStart"/>
                      <w:r>
                        <w:t>correlationFlag</w:t>
                      </w:r>
                      <w:proofErr w:type="spellEnd"/>
                      <w:r>
                        <w:t xml:space="preserve"> is ‘</w:t>
                      </w:r>
                      <w:r w:rsidRPr="00812D8B">
                        <w:rPr>
                          <w:b/>
                        </w:rPr>
                        <w:t>partial’</w:t>
                      </w:r>
                      <w:r>
                        <w:t>:</w:t>
                      </w:r>
                    </w:p>
                    <w:p w14:paraId="1CA9CA4A" w14:textId="47C856A9" w:rsidR="002B1615" w:rsidRPr="008938E7" w:rsidRDefault="002B1615" w:rsidP="002B1615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spacing w:after="0" w:line="276" w:lineRule="auto"/>
                      </w:pPr>
                      <w:r>
                        <w:t xml:space="preserve">Call </w:t>
                      </w:r>
                      <w:proofErr w:type="spellStart"/>
                      <w:r w:rsidRPr="008938E7">
                        <w:rPr>
                          <w:b/>
                        </w:rPr>
                        <w:t>computePartialCor</w:t>
                      </w:r>
                      <w:proofErr w:type="spellEnd"/>
                    </w:p>
                    <w:p w14:paraId="49C365CB" w14:textId="77777777" w:rsidR="003A7F20" w:rsidRPr="008938E7" w:rsidRDefault="0081078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76" w:lineRule="auto"/>
                        <w:rPr>
                          <w:shd w:val="clear" w:color="auto" w:fill="FFFF00"/>
                        </w:rPr>
                      </w:pPr>
                      <w:r w:rsidRPr="008938E7">
                        <w:rPr>
                          <w:shd w:val="clear" w:color="auto" w:fill="FFFF00"/>
                        </w:rPr>
                        <w:t xml:space="preserve">(optional) plot predicted Vs against measured Vs </w:t>
                      </w:r>
                    </w:p>
                    <w:p w14:paraId="49C365CC" w14:textId="03C6088A" w:rsidR="003A7F20" w:rsidRDefault="00810787" w:rsidP="00667AC9">
                      <w:pPr>
                        <w:spacing w:after="0" w:line="276" w:lineRule="auto"/>
                      </w:pPr>
                      <w:r w:rsidRPr="008938E7">
                        <w:t>Return</w:t>
                      </w:r>
                      <w:r w:rsidR="00667AC9" w:rsidRPr="008938E7">
                        <w:t>:</w:t>
                      </w:r>
                      <w:r w:rsidRPr="008938E7">
                        <w:t xml:space="preserve"> z</w:t>
                      </w:r>
                      <w:r w:rsidR="00667AC9" w:rsidRPr="008938E7">
                        <w:t xml:space="preserve">, </w:t>
                      </w:r>
                      <w:r w:rsidRPr="008938E7">
                        <w:t xml:space="preserve"> </w:t>
                      </w:r>
                      <w:proofErr w:type="spellStart"/>
                      <w:r w:rsidR="00667AC9" w:rsidRPr="008938E7">
                        <w:t>rand</w:t>
                      </w:r>
                      <w:r w:rsidRPr="008938E7">
                        <w:t>Vs</w:t>
                      </w:r>
                      <w:proofErr w:type="spellEnd"/>
                      <w:r w:rsidR="00667AC9" w:rsidRPr="008938E7">
                        <w:t>,</w:t>
                      </w:r>
                      <w:r w:rsidR="00667AC9">
                        <w:t xml:space="preserve"> Vs</w:t>
                      </w:r>
                    </w:p>
                    <w:p w14:paraId="49C365CD" w14:textId="77777777" w:rsidR="003A7F20" w:rsidRDefault="003A7F20">
                      <w:pPr>
                        <w:pStyle w:val="ListParagraph"/>
                        <w:spacing w:after="0" w:line="276" w:lineRule="auto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9C36591" wp14:editId="24E04DFD">
                <wp:simplePos x="0" y="0"/>
                <wp:positionH relativeFrom="margin">
                  <wp:posOffset>27940</wp:posOffset>
                </wp:positionH>
                <wp:positionV relativeFrom="margin">
                  <wp:posOffset>4624070</wp:posOffset>
                </wp:positionV>
                <wp:extent cx="5756275" cy="1190625"/>
                <wp:effectExtent l="0" t="0" r="15875" b="28575"/>
                <wp:wrapTopAndBottom/>
                <wp:docPr id="3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AE" w14:textId="2DBEA244" w:rsidR="003A7F20" w:rsidRDefault="0081078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comput</w:t>
                            </w:r>
                            <w:r w:rsidR="007C6272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Vsz</w:t>
                            </w:r>
                            <w:proofErr w:type="spellEnd"/>
                            <w:r w:rsidR="009C0C2E">
                              <w:rPr>
                                <w:b/>
                              </w:rPr>
                              <w:t>(</w:t>
                            </w:r>
                            <w:r w:rsidR="009C0C2E" w:rsidRPr="009C0C2E">
                              <w:rPr>
                                <w:b/>
                              </w:rPr>
                              <w:t xml:space="preserve">z, qc, fs, u2, </w:t>
                            </w:r>
                            <w:proofErr w:type="spellStart"/>
                            <w:r w:rsidR="009C0C2E" w:rsidRPr="009C0C2E">
                              <w:rPr>
                                <w:b/>
                              </w:rPr>
                              <w:t>correlationName</w:t>
                            </w:r>
                            <w:proofErr w:type="spellEnd"/>
                            <w:r w:rsidR="009C0C2E" w:rsidRPr="009C0C2E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9C0C2E" w:rsidRPr="009C0C2E">
                              <w:rPr>
                                <w:b/>
                              </w:rPr>
                              <w:t>correlationFlag</w:t>
                            </w:r>
                            <w:proofErr w:type="spellEnd"/>
                            <w:r w:rsidR="009C0C2E"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49C365AF" w14:textId="77777777" w:rsidR="003A7F20" w:rsidRDefault="00810787">
                            <w:pPr>
                              <w:spacing w:after="0" w:line="276" w:lineRule="auto"/>
                            </w:pPr>
                            <w:r>
                              <w:t xml:space="preserve">Calculate </w:t>
                            </w:r>
                            <w:proofErr w:type="spellStart"/>
                            <w:r>
                              <w:t>Vsz</w:t>
                            </w:r>
                            <w:proofErr w:type="spellEnd"/>
                            <w:r>
                              <w:t xml:space="preserve"> from randomly generated Vs profiles. </w:t>
                            </w:r>
                          </w:p>
                          <w:p w14:paraId="49C365B0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 xml:space="preserve">Call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computeVs</w:t>
                            </w:r>
                            <w:proofErr w:type="spellEnd"/>
                            <w:r>
                              <w:t xml:space="preserve"> to get z and an array of 50 randomly generated Vs profiles</w:t>
                            </w:r>
                          </w:p>
                          <w:p w14:paraId="2595E2B5" w14:textId="77777777" w:rsidR="009C0C2E" w:rsidRDefault="009C0C2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>T</w:t>
                            </w:r>
                            <w:r w:rsidRPr="009C0C2E">
                              <w:t xml:space="preserve">he mean </w:t>
                            </w:r>
                            <w:proofErr w:type="spellStart"/>
                            <w:r w:rsidRPr="009C0C2E">
                              <w:t>Vsz</w:t>
                            </w:r>
                            <w:proofErr w:type="spellEnd"/>
                            <w:r w:rsidRPr="009C0C2E">
                              <w:t xml:space="preserve"> is computed from Vs based on correlation </w:t>
                            </w:r>
                          </w:p>
                          <w:p w14:paraId="7E552B1C" w14:textId="741F2DF7" w:rsidR="002B1615" w:rsidRDefault="009C0C2E" w:rsidP="002B16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</w:pPr>
                            <w:r>
                              <w:t>T</w:t>
                            </w:r>
                            <w:r w:rsidRPr="009C0C2E">
                              <w:t xml:space="preserve">he standard deviation </w:t>
                            </w:r>
                            <w:r>
                              <w:t xml:space="preserve">of </w:t>
                            </w:r>
                            <w:proofErr w:type="spellStart"/>
                            <w:r>
                              <w:t>Vsz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C0C2E">
                              <w:t>is estimated based on ran</w:t>
                            </w:r>
                            <w:r>
                              <w:t>dom realisation of Vs</w:t>
                            </w:r>
                          </w:p>
                          <w:p w14:paraId="6B335C68" w14:textId="24F626F2" w:rsidR="002B1615" w:rsidRDefault="002B1615" w:rsidP="002B1615">
                            <w:pPr>
                              <w:spacing w:after="0" w:line="276" w:lineRule="auto"/>
                            </w:pPr>
                            <w:r>
                              <w:t xml:space="preserve">Return: z, </w:t>
                            </w:r>
                            <w:proofErr w:type="spellStart"/>
                            <w:r>
                              <w:t>Vsz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Vsz_sd</w:t>
                            </w:r>
                            <w:proofErr w:type="spellEnd"/>
                          </w:p>
                          <w:p w14:paraId="49C365B6" w14:textId="77777777" w:rsidR="003A7F20" w:rsidRDefault="003A7F20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6591" id="_x0000_s1027" style="position:absolute;margin-left:2.2pt;margin-top:364.1pt;width:453.25pt;height:93.75pt;z-index:251671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" strokeweight=".35281mm">
                <v:textbox inset="0,0,0,0">
                  <w:txbxContent>
                    <w:p w14:paraId="49C365AE" w14:textId="2DBEA244" w:rsidR="003A7F20" w:rsidRDefault="00810787">
                      <w:pPr>
                        <w:spacing w:after="0" w:line="276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comput</w:t>
                      </w:r>
                      <w:r w:rsidR="007C6272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Vsz</w:t>
                      </w:r>
                      <w:proofErr w:type="spellEnd"/>
                      <w:r w:rsidR="009C0C2E">
                        <w:rPr>
                          <w:b/>
                        </w:rPr>
                        <w:t>(</w:t>
                      </w:r>
                      <w:r w:rsidR="009C0C2E" w:rsidRPr="009C0C2E">
                        <w:rPr>
                          <w:b/>
                        </w:rPr>
                        <w:t xml:space="preserve">z, qc, fs, u2, </w:t>
                      </w:r>
                      <w:proofErr w:type="spellStart"/>
                      <w:r w:rsidR="009C0C2E" w:rsidRPr="009C0C2E">
                        <w:rPr>
                          <w:b/>
                        </w:rPr>
                        <w:t>correlationName</w:t>
                      </w:r>
                      <w:proofErr w:type="spellEnd"/>
                      <w:r w:rsidR="009C0C2E" w:rsidRPr="009C0C2E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9C0C2E" w:rsidRPr="009C0C2E">
                        <w:rPr>
                          <w:b/>
                        </w:rPr>
                        <w:t>correlationFlag</w:t>
                      </w:r>
                      <w:proofErr w:type="spellEnd"/>
                      <w:r w:rsidR="009C0C2E">
                        <w:rPr>
                          <w:b/>
                        </w:rPr>
                        <w:t>)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49C365AF" w14:textId="77777777" w:rsidR="003A7F20" w:rsidRDefault="00810787">
                      <w:pPr>
                        <w:spacing w:after="0" w:line="276" w:lineRule="auto"/>
                      </w:pPr>
                      <w:r>
                        <w:t xml:space="preserve">Calculate </w:t>
                      </w:r>
                      <w:proofErr w:type="spellStart"/>
                      <w:r>
                        <w:t>Vsz</w:t>
                      </w:r>
                      <w:proofErr w:type="spellEnd"/>
                      <w:r>
                        <w:t xml:space="preserve"> from randomly generated Vs profiles. </w:t>
                      </w:r>
                    </w:p>
                    <w:p w14:paraId="49C365B0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 xml:space="preserve">Call </w:t>
                      </w:r>
                      <w:proofErr w:type="spellStart"/>
                      <w:r>
                        <w:rPr>
                          <w:b/>
                        </w:rPr>
                        <w:t>computeVs</w:t>
                      </w:r>
                      <w:proofErr w:type="spellEnd"/>
                      <w:r>
                        <w:t xml:space="preserve"> to get z and an array of 50 randomly generated Vs profiles</w:t>
                      </w:r>
                    </w:p>
                    <w:p w14:paraId="2595E2B5" w14:textId="77777777" w:rsidR="009C0C2E" w:rsidRDefault="009C0C2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>T</w:t>
                      </w:r>
                      <w:r w:rsidRPr="009C0C2E">
                        <w:t xml:space="preserve">he mean </w:t>
                      </w:r>
                      <w:proofErr w:type="spellStart"/>
                      <w:r w:rsidRPr="009C0C2E">
                        <w:t>Vsz</w:t>
                      </w:r>
                      <w:proofErr w:type="spellEnd"/>
                      <w:r w:rsidRPr="009C0C2E">
                        <w:t xml:space="preserve"> is computed from Vs based on correlation </w:t>
                      </w:r>
                    </w:p>
                    <w:p w14:paraId="7E552B1C" w14:textId="741F2DF7" w:rsidR="002B1615" w:rsidRDefault="009C0C2E" w:rsidP="002B16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</w:pPr>
                      <w:r>
                        <w:t>T</w:t>
                      </w:r>
                      <w:r w:rsidRPr="009C0C2E">
                        <w:t xml:space="preserve">he standard deviation </w:t>
                      </w:r>
                      <w:r>
                        <w:t xml:space="preserve">of </w:t>
                      </w:r>
                      <w:proofErr w:type="spellStart"/>
                      <w:r>
                        <w:t>Vsz</w:t>
                      </w:r>
                      <w:proofErr w:type="spellEnd"/>
                      <w:r>
                        <w:t xml:space="preserve"> </w:t>
                      </w:r>
                      <w:r w:rsidRPr="009C0C2E">
                        <w:t>is estimated based on ran</w:t>
                      </w:r>
                      <w:r>
                        <w:t>dom realisation of Vs</w:t>
                      </w:r>
                    </w:p>
                    <w:p w14:paraId="6B335C68" w14:textId="24F626F2" w:rsidR="002B1615" w:rsidRDefault="002B1615" w:rsidP="002B1615">
                      <w:pPr>
                        <w:spacing w:after="0" w:line="276" w:lineRule="auto"/>
                      </w:pPr>
                      <w:r>
                        <w:t xml:space="preserve">Return: z, </w:t>
                      </w:r>
                      <w:proofErr w:type="spellStart"/>
                      <w:r>
                        <w:t>Vsz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Vsz_sd</w:t>
                      </w:r>
                      <w:proofErr w:type="spellEnd"/>
                    </w:p>
                    <w:p w14:paraId="49C365B6" w14:textId="77777777" w:rsidR="003A7F20" w:rsidRDefault="003A7F20">
                      <w:pPr>
                        <w:spacing w:after="0" w:line="276" w:lineRule="auto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9C3658F" wp14:editId="4CC8CBB3">
                <wp:simplePos x="0" y="0"/>
                <wp:positionH relativeFrom="margin">
                  <wp:posOffset>27940</wp:posOffset>
                </wp:positionH>
                <wp:positionV relativeFrom="margin">
                  <wp:posOffset>1942465</wp:posOffset>
                </wp:positionV>
                <wp:extent cx="5756275" cy="2614295"/>
                <wp:effectExtent l="0" t="0" r="15875" b="14605"/>
                <wp:wrapTopAndBottom/>
                <wp:docPr id="2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261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A1" w14:textId="5AD8CAC5" w:rsidR="003A7F20" w:rsidRDefault="0081078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</w:t>
                            </w:r>
                            <w:r w:rsidR="007C6272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Vs30</w:t>
                            </w:r>
                            <w:r w:rsidR="009C0C2E">
                              <w:rPr>
                                <w:b/>
                              </w:rPr>
                              <w:t>(</w:t>
                            </w:r>
                            <w:r w:rsidR="00667AC9" w:rsidRPr="00667AC9">
                              <w:rPr>
                                <w:b/>
                              </w:rPr>
                              <w:t xml:space="preserve">filename, </w:t>
                            </w:r>
                            <w:proofErr w:type="spellStart"/>
                            <w:r w:rsidR="00667AC9" w:rsidRPr="00667AC9">
                              <w:rPr>
                                <w:b/>
                              </w:rPr>
                              <w:t>correlationName</w:t>
                            </w:r>
                            <w:proofErr w:type="spellEnd"/>
                            <w:r w:rsidR="00667AC9" w:rsidRPr="00667AC9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667AC9" w:rsidRPr="00667AC9">
                              <w:rPr>
                                <w:b/>
                              </w:rPr>
                              <w:t>correlationFlag</w:t>
                            </w:r>
                            <w:proofErr w:type="spellEnd"/>
                            <w:r w:rsidR="009C0C2E"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10B0AB5E" w14:textId="1BB6C917" w:rsidR="002B1615" w:rsidRDefault="00810787" w:rsidP="00982697">
                            <w:pPr>
                              <w:spacing w:after="0" w:line="276" w:lineRule="auto"/>
                            </w:pPr>
                            <w:r>
                              <w:t xml:space="preserve">Calculate Vs30 from </w:t>
                            </w:r>
                            <w:proofErr w:type="spellStart"/>
                            <w:r>
                              <w:t>Vsz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Boore</w:t>
                            </w:r>
                            <w:proofErr w:type="spellEnd"/>
                            <w:r>
                              <w:t xml:space="preserve"> et al., 2011). This correlation does not consider the site class. </w:t>
                            </w:r>
                          </w:p>
                          <w:p w14:paraId="49C365A3" w14:textId="2CC410B8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t xml:space="preserve">Call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computeVsz</w:t>
                            </w:r>
                            <w:proofErr w:type="spellEnd"/>
                            <w:r>
                              <w:t xml:space="preserve"> function to get z, </w:t>
                            </w:r>
                            <w:proofErr w:type="spellStart"/>
                            <w:r>
                              <w:t>Vsz</w:t>
                            </w:r>
                            <w:proofErr w:type="spellEnd"/>
                            <w:r>
                              <w:t xml:space="preserve">, and </w:t>
                            </w:r>
                            <w:proofErr w:type="spellStart"/>
                            <w:r>
                              <w:t>Vsz</w:t>
                            </w:r>
                            <w:r w:rsidR="000A04F5">
                              <w:t>_sd</w:t>
                            </w:r>
                            <w:proofErr w:type="spellEnd"/>
                          </w:p>
                          <w:p w14:paraId="49C365A4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t>Get coefficients [C0; C1; C2; σ] from table (z between 5 - 29 meters)</w:t>
                            </w:r>
                          </w:p>
                          <w:p w14:paraId="49C365A5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t>Compute Vs30</w:t>
                            </w:r>
                          </w:p>
                          <w:p w14:paraId="49C365A6" w14:textId="77777777" w:rsidR="003A7F20" w:rsidRDefault="00E7170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s30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sz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sz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49C365A7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</w:pPr>
                            <w:r>
                              <w:t>Compute standard deviation for Vs30 (first order second moment method):</w:t>
                            </w:r>
                          </w:p>
                          <w:p w14:paraId="49C365A8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StandDev_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s30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s30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sz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Vsz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49C365A9" w14:textId="77777777" w:rsidR="003A7F20" w:rsidRDefault="00E7170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s30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sz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sz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sz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log⁡(V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⁡(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sz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sz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31543A0" w14:textId="0042D23A" w:rsidR="002B1615" w:rsidRDefault="00810787" w:rsidP="002B161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</w:pPr>
                            <w:r>
                              <w:t>Note ‘ln(</w:t>
                            </w:r>
                            <w:proofErr w:type="spellStart"/>
                            <w:r>
                              <w:t>Vsz</w:t>
                            </w:r>
                            <w:proofErr w:type="spellEnd"/>
                            <w:r>
                              <w:t>)’ is used in the derivative instead of ‘</w:t>
                            </w:r>
                            <w:proofErr w:type="spellStart"/>
                            <w:r>
                              <w:t>Vsz</w:t>
                            </w:r>
                            <w:proofErr w:type="spellEnd"/>
                            <w:r>
                              <w:t xml:space="preserve">’ because the standard deviation is lognormal </w:t>
                            </w:r>
                          </w:p>
                          <w:p w14:paraId="16AF572A" w14:textId="7E5E17D5" w:rsidR="002B1615" w:rsidRDefault="002B1615" w:rsidP="00982697">
                            <w:pPr>
                              <w:spacing w:after="0" w:line="276" w:lineRule="auto"/>
                            </w:pPr>
                            <w:r>
                              <w:t>Return: z, Vs30, Vs30_SD</w:t>
                            </w:r>
                          </w:p>
                          <w:p w14:paraId="49C365AC" w14:textId="77777777" w:rsidR="003A7F20" w:rsidRDefault="003A7F20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658F" id="_x0000_s1028" style="position:absolute;margin-left:2.2pt;margin-top:152.95pt;width:453.25pt;height:205.85pt;z-index:251668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" strokeweight=".35281mm">
                <v:textbox inset="0,0,0,0">
                  <w:txbxContent>
                    <w:p w14:paraId="49C365A1" w14:textId="5AD8CAC5" w:rsidR="003A7F20" w:rsidRDefault="00810787">
                      <w:p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</w:t>
                      </w:r>
                      <w:r w:rsidR="007C6272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Vs30</w:t>
                      </w:r>
                      <w:r w:rsidR="009C0C2E">
                        <w:rPr>
                          <w:b/>
                        </w:rPr>
                        <w:t>(</w:t>
                      </w:r>
                      <w:r w:rsidR="00667AC9" w:rsidRPr="00667AC9">
                        <w:rPr>
                          <w:b/>
                        </w:rPr>
                        <w:t xml:space="preserve">filename, </w:t>
                      </w:r>
                      <w:proofErr w:type="spellStart"/>
                      <w:r w:rsidR="00667AC9" w:rsidRPr="00667AC9">
                        <w:rPr>
                          <w:b/>
                        </w:rPr>
                        <w:t>correlationName</w:t>
                      </w:r>
                      <w:proofErr w:type="spellEnd"/>
                      <w:r w:rsidR="00667AC9" w:rsidRPr="00667AC9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667AC9" w:rsidRPr="00667AC9">
                        <w:rPr>
                          <w:b/>
                        </w:rPr>
                        <w:t>correlationFlag</w:t>
                      </w:r>
                      <w:proofErr w:type="spellEnd"/>
                      <w:r w:rsidR="009C0C2E">
                        <w:rPr>
                          <w:b/>
                        </w:rPr>
                        <w:t>)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10B0AB5E" w14:textId="1BB6C917" w:rsidR="002B1615" w:rsidRDefault="00810787" w:rsidP="00982697">
                      <w:pPr>
                        <w:spacing w:after="0" w:line="276" w:lineRule="auto"/>
                      </w:pPr>
                      <w:r>
                        <w:t xml:space="preserve">Calculate Vs30 from </w:t>
                      </w:r>
                      <w:proofErr w:type="spellStart"/>
                      <w:r>
                        <w:t>Vsz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Boore</w:t>
                      </w:r>
                      <w:proofErr w:type="spellEnd"/>
                      <w:r>
                        <w:t xml:space="preserve"> et al., 2011). This correlation does not consider the site class. </w:t>
                      </w:r>
                    </w:p>
                    <w:p w14:paraId="49C365A3" w14:textId="2CC410B8" w:rsidR="003A7F20" w:rsidRDefault="0081078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t xml:space="preserve">Call </w:t>
                      </w:r>
                      <w:proofErr w:type="spellStart"/>
                      <w:r>
                        <w:rPr>
                          <w:b/>
                        </w:rPr>
                        <w:t>computeVsz</w:t>
                      </w:r>
                      <w:proofErr w:type="spellEnd"/>
                      <w:r>
                        <w:t xml:space="preserve"> function to get z, </w:t>
                      </w:r>
                      <w:proofErr w:type="spellStart"/>
                      <w:r>
                        <w:t>Vsz</w:t>
                      </w:r>
                      <w:proofErr w:type="spellEnd"/>
                      <w:r>
                        <w:t xml:space="preserve">, and </w:t>
                      </w:r>
                      <w:proofErr w:type="spellStart"/>
                      <w:r>
                        <w:t>Vsz</w:t>
                      </w:r>
                      <w:r w:rsidR="000A04F5">
                        <w:t>_sd</w:t>
                      </w:r>
                      <w:proofErr w:type="spellEnd"/>
                    </w:p>
                    <w:p w14:paraId="49C365A4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t>Get coefficients [C0; C1; C2; σ] from table (z between 5 - 29 meters)</w:t>
                      </w:r>
                    </w:p>
                    <w:p w14:paraId="49C365A5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t>Compute Vs30</w:t>
                      </w:r>
                    </w:p>
                    <w:p w14:paraId="49C365A6" w14:textId="77777777" w:rsidR="003A7F20" w:rsidRDefault="00E7170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</w:pP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s30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sz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sz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49C365A7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</w:pPr>
                      <w:r>
                        <w:t>Compute standard deviation for Vs30 (first order second moment method):</w:t>
                      </w:r>
                    </w:p>
                    <w:p w14:paraId="49C365A8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StandDev_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s30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s30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sz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×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Vsz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  <w:p w14:paraId="49C365A9" w14:textId="77777777" w:rsidR="003A7F20" w:rsidRDefault="00E7170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s30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sz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sz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sz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log⁡(V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sz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31543A0" w14:textId="0042D23A" w:rsidR="002B1615" w:rsidRDefault="00810787" w:rsidP="002B161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76" w:lineRule="auto"/>
                      </w:pPr>
                      <w:r>
                        <w:t>Note ‘ln(</w:t>
                      </w:r>
                      <w:proofErr w:type="spellStart"/>
                      <w:r>
                        <w:t>Vsz</w:t>
                      </w:r>
                      <w:proofErr w:type="spellEnd"/>
                      <w:r>
                        <w:t>)’ is used in the derivative instead of ‘</w:t>
                      </w:r>
                      <w:proofErr w:type="spellStart"/>
                      <w:r>
                        <w:t>Vsz</w:t>
                      </w:r>
                      <w:proofErr w:type="spellEnd"/>
                      <w:r>
                        <w:t xml:space="preserve">’ because the standard deviation is lognormal </w:t>
                      </w:r>
                    </w:p>
                    <w:p w14:paraId="16AF572A" w14:textId="7E5E17D5" w:rsidR="002B1615" w:rsidRDefault="002B1615" w:rsidP="00982697">
                      <w:pPr>
                        <w:spacing w:after="0" w:line="276" w:lineRule="auto"/>
                      </w:pPr>
                      <w:r>
                        <w:t>Return: z, Vs30, Vs30_SD</w:t>
                      </w:r>
                    </w:p>
                    <w:p w14:paraId="49C365AC" w14:textId="77777777" w:rsidR="003A7F20" w:rsidRDefault="003A7F20">
                      <w:pPr>
                        <w:spacing w:after="0" w:line="276" w:lineRule="auto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810787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C36593" wp14:editId="49C36594">
                <wp:simplePos x="0" y="0"/>
                <wp:positionH relativeFrom="margin">
                  <wp:align>left</wp:align>
                </wp:positionH>
                <wp:positionV relativeFrom="margin">
                  <wp:posOffset>130000</wp:posOffset>
                </wp:positionV>
                <wp:extent cx="5756276" cy="1809753"/>
                <wp:effectExtent l="0" t="0" r="15874" b="19047"/>
                <wp:wrapTopAndBottom/>
                <wp:docPr id="4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1809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B8" w14:textId="38C112E7" w:rsidR="003A7F20" w:rsidRDefault="004618B1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CPT_Vs30_Main</w:t>
                            </w:r>
                            <w:r w:rsidR="009C0C2E">
                              <w:rPr>
                                <w:b/>
                              </w:rPr>
                              <w:t>()</w:t>
                            </w:r>
                            <w:r w:rsidR="00810787">
                              <w:rPr>
                                <w:b/>
                              </w:rPr>
                              <w:t>:</w:t>
                            </w:r>
                          </w:p>
                          <w:p w14:paraId="49C365BA" w14:textId="007062D0" w:rsidR="003A7F20" w:rsidRDefault="00810787" w:rsidP="00E326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Inputs:</w:t>
                            </w:r>
                          </w:p>
                          <w:p w14:paraId="49C365BB" w14:textId="2DE220F5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correlationNames</w:t>
                            </w:r>
                            <w:proofErr w:type="spellEnd"/>
                            <w:r>
                              <w:t xml:space="preserve"> (‘McGann’, ‘Andrus’, ‘</w:t>
                            </w:r>
                            <w:proofErr w:type="spellStart"/>
                            <w:r>
                              <w:t>Hegazy</w:t>
                            </w:r>
                            <w:proofErr w:type="spellEnd"/>
                            <w:r>
                              <w:t>’, ‘Robertson’</w:t>
                            </w:r>
                            <w:r w:rsidR="004618B1">
                              <w:t>, ‘McGann2</w:t>
                            </w:r>
                            <w:r>
                              <w:t>)</w:t>
                            </w:r>
                          </w:p>
                          <w:p w14:paraId="7FB562E8" w14:textId="74D48E63" w:rsidR="00E32645" w:rsidRDefault="00810787" w:rsidP="00E3264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76" w:lineRule="auto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correlationFlag</w:t>
                            </w:r>
                            <w:proofErr w:type="spellEnd"/>
                            <w:r>
                              <w:t xml:space="preserve"> (0</w:t>
                            </w:r>
                            <w:r w:rsidR="004618B1">
                              <w:t>, 1, ‘partial’</w:t>
                            </w:r>
                            <w:r>
                              <w:t>)</w:t>
                            </w:r>
                          </w:p>
                          <w:p w14:paraId="07A4A2AC" w14:textId="7BC3390D" w:rsidR="004618B1" w:rsidRDefault="004618B1" w:rsidP="00E326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It extracts CPT filenames and termination depth from a pre-existing file</w:t>
                            </w:r>
                          </w:p>
                          <w:p w14:paraId="3A4E93AE" w14:textId="2EF81E31" w:rsidR="004618B1" w:rsidRDefault="00E32645" w:rsidP="00E326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 xml:space="preserve">Loop through each CPT file using </w:t>
                            </w:r>
                            <w:r w:rsidRPr="00E32645">
                              <w:rPr>
                                <w:b/>
                              </w:rPr>
                              <w:t>computeVs30</w:t>
                            </w:r>
                            <w:r w:rsidR="009C0C2E">
                              <w:t xml:space="preserve"> function</w:t>
                            </w:r>
                          </w:p>
                          <w:p w14:paraId="49C365BE" w14:textId="455E6736" w:rsidR="003A7F20" w:rsidRDefault="00E32645" w:rsidP="002B16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 xml:space="preserve">Write a </w:t>
                            </w:r>
                            <w:r w:rsidRPr="00E32645">
                              <w:rPr>
                                <w:b/>
                              </w:rPr>
                              <w:t>summary file</w:t>
                            </w:r>
                            <w:r>
                              <w:t xml:space="preserve"> that contains: {ID}, {longitude}, {latitude}, {</w:t>
                            </w:r>
                            <w:proofErr w:type="spellStart"/>
                            <w:r>
                              <w:t>termDepth</w:t>
                            </w:r>
                            <w:proofErr w:type="spellEnd"/>
                            <w:r>
                              <w:t>}, {Vs30}, {</w:t>
                            </w:r>
                            <w:proofErr w:type="spellStart"/>
                            <w:r>
                              <w:t>StandDev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49C365BF" w14:textId="77777777" w:rsidR="003A7F20" w:rsidRDefault="003A7F20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6593" id="_x0000_s1029" style="position:absolute;margin-left:0;margin-top:10.25pt;width:453.25pt;height:142.5pt;z-index:251666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" strokeweight=".35281mm">
                <v:textbox style="mso-fit-shape-to-text:t" inset="0,0,0,0">
                  <w:txbxContent>
                    <w:p w14:paraId="49C365B8" w14:textId="38C112E7" w:rsidR="003A7F20" w:rsidRDefault="004618B1">
                      <w:p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CPT_Vs30_Main</w:t>
                      </w:r>
                      <w:r w:rsidR="009C0C2E">
                        <w:rPr>
                          <w:b/>
                        </w:rPr>
                        <w:t>()</w:t>
                      </w:r>
                      <w:r w:rsidR="00810787">
                        <w:rPr>
                          <w:b/>
                        </w:rPr>
                        <w:t>:</w:t>
                      </w:r>
                    </w:p>
                    <w:p w14:paraId="49C365BA" w14:textId="007062D0" w:rsidR="003A7F20" w:rsidRDefault="00810787" w:rsidP="00E326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Inputs:</w:t>
                      </w:r>
                    </w:p>
                    <w:p w14:paraId="49C365BB" w14:textId="2DE220F5" w:rsidR="003A7F20" w:rsidRDefault="0081078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</w:pPr>
                      <w:proofErr w:type="spellStart"/>
                      <w:r>
                        <w:rPr>
                          <w:b/>
                        </w:rPr>
                        <w:t>correlationNames</w:t>
                      </w:r>
                      <w:proofErr w:type="spellEnd"/>
                      <w:r>
                        <w:t xml:space="preserve"> (‘McGann’, ‘Andrus’, ‘</w:t>
                      </w:r>
                      <w:proofErr w:type="spellStart"/>
                      <w:r>
                        <w:t>Hegazy</w:t>
                      </w:r>
                      <w:proofErr w:type="spellEnd"/>
                      <w:r>
                        <w:t>’, ‘Robertson’</w:t>
                      </w:r>
                      <w:r w:rsidR="004618B1">
                        <w:t>, ‘McGann2</w:t>
                      </w:r>
                      <w:r>
                        <w:t>)</w:t>
                      </w:r>
                    </w:p>
                    <w:p w14:paraId="7FB562E8" w14:textId="74D48E63" w:rsidR="00E32645" w:rsidRDefault="00810787" w:rsidP="00E3264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76" w:lineRule="auto"/>
                      </w:pPr>
                      <w:proofErr w:type="spellStart"/>
                      <w:r>
                        <w:rPr>
                          <w:b/>
                        </w:rPr>
                        <w:t>correlationFlag</w:t>
                      </w:r>
                      <w:proofErr w:type="spellEnd"/>
                      <w:r>
                        <w:t xml:space="preserve"> (0</w:t>
                      </w:r>
                      <w:r w:rsidR="004618B1">
                        <w:t>, 1, ‘partial’</w:t>
                      </w:r>
                      <w:r>
                        <w:t>)</w:t>
                      </w:r>
                    </w:p>
                    <w:p w14:paraId="07A4A2AC" w14:textId="7BC3390D" w:rsidR="004618B1" w:rsidRDefault="004618B1" w:rsidP="00E326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It extracts CPT filenames and termination depth from a pre-existing file</w:t>
                      </w:r>
                    </w:p>
                    <w:p w14:paraId="3A4E93AE" w14:textId="2EF81E31" w:rsidR="004618B1" w:rsidRDefault="00E32645" w:rsidP="00E326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Loop through each CPT file using</w:t>
                      </w:r>
                      <w:r>
                        <w:t xml:space="preserve"> </w:t>
                      </w:r>
                      <w:r w:rsidRPr="00E32645">
                        <w:rPr>
                          <w:b/>
                        </w:rPr>
                        <w:t>computeVs30</w:t>
                      </w:r>
                      <w:r w:rsidR="009C0C2E">
                        <w:t xml:space="preserve"> function</w:t>
                      </w:r>
                    </w:p>
                    <w:p w14:paraId="49C365BE" w14:textId="455E6736" w:rsidR="003A7F20" w:rsidRDefault="00E32645" w:rsidP="002B16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 xml:space="preserve">Write a </w:t>
                      </w:r>
                      <w:r w:rsidRPr="00E32645">
                        <w:rPr>
                          <w:b/>
                        </w:rPr>
                        <w:t>summary file</w:t>
                      </w:r>
                      <w:r>
                        <w:t xml:space="preserve"> that contains: {ID}, {longitude}, {latitude}, {</w:t>
                      </w:r>
                      <w:proofErr w:type="spellStart"/>
                      <w:r>
                        <w:t>termDepth</w:t>
                      </w:r>
                      <w:proofErr w:type="spellEnd"/>
                      <w:r>
                        <w:t>}, {Vs30}, {</w:t>
                      </w:r>
                      <w:proofErr w:type="spellStart"/>
                      <w:r>
                        <w:t>StandDev</w:t>
                      </w:r>
                      <w:proofErr w:type="spellEnd"/>
                      <w:r>
                        <w:t>}</w:t>
                      </w:r>
                    </w:p>
                    <w:p w14:paraId="49C365BF" w14:textId="77777777" w:rsidR="003A7F20" w:rsidRDefault="003A7F20">
                      <w:pPr>
                        <w:spacing w:after="0" w:line="276" w:lineRule="auto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bookmarkEnd w:id="0"/>
    <w:p w14:paraId="49C3658D" w14:textId="2D18CFEC" w:rsidR="003A7F20" w:rsidRDefault="00812D8B">
      <w:pPr>
        <w:pageBreakBefore/>
        <w:suppressAutoHyphens w:val="0"/>
        <w:spacing w:after="160" w:line="251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9C36597" wp14:editId="6BE61BDE">
                <wp:simplePos x="0" y="0"/>
                <wp:positionH relativeFrom="margin">
                  <wp:posOffset>5080</wp:posOffset>
                </wp:positionH>
                <wp:positionV relativeFrom="margin">
                  <wp:posOffset>1133158</wp:posOffset>
                </wp:positionV>
                <wp:extent cx="5756276" cy="1809753"/>
                <wp:effectExtent l="0" t="0" r="15874" b="19047"/>
                <wp:wrapNone/>
                <wp:docPr id="6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1809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CF" w14:textId="5AA50BD1" w:rsidR="003A7F20" w:rsidRDefault="0081078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getCPTparam</w:t>
                            </w:r>
                            <w:proofErr w:type="spellEnd"/>
                            <w:r w:rsidR="00667AC9">
                              <w:rPr>
                                <w:b/>
                              </w:rPr>
                              <w:t>(</w:t>
                            </w:r>
                            <w:r w:rsidR="00667AC9" w:rsidRPr="00667AC9">
                              <w:rPr>
                                <w:b/>
                              </w:rPr>
                              <w:t>z, qc, fs, u2)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49C365D0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76" w:lineRule="auto"/>
                            </w:pPr>
                            <w:r>
                              <w:t>Assume area ratio = 0.8, soil weight = 1.9 (MN/m3), ground water table = 1 (m)</w:t>
                            </w:r>
                          </w:p>
                          <w:p w14:paraId="49C365D1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76" w:lineRule="auto"/>
                            </w:pPr>
                            <w:proofErr w:type="spellStart"/>
                            <w:r>
                              <w:t>Ic</w:t>
                            </w:r>
                            <w:proofErr w:type="spellEnd"/>
                            <w:r>
                              <w:t xml:space="preserve"> is calculated based o</w:t>
                            </w:r>
                            <w:bookmarkStart w:id="1" w:name="_GoBack"/>
                            <w:r>
                              <w:t>n the non-normalised CPT soil behaviour type (Robertson, 2010).</w:t>
                            </w:r>
                          </w:p>
                          <w:p w14:paraId="49C365D2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Ic=[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3.47-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qc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Pa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w:bookmarkEnd w:id="1"/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R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f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</m:func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+1.22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]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49C365D3" w14:textId="77777777" w:rsidR="003A7F20" w:rsidRDefault="00E7170A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fs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qc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×100%</m:t>
                                </m:r>
                              </m:oMath>
                            </m:oMathPara>
                          </w:p>
                          <w:p w14:paraId="49C365D4" w14:textId="77777777" w:rsidR="003A7F20" w:rsidRDefault="00810787">
                            <w:pPr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n=0.381Ic+0.05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b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pa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-0.15</m:t>
                                </m:r>
                              </m:oMath>
                            </m:oMathPara>
                          </w:p>
                          <w:p w14:paraId="49C365D5" w14:textId="77777777" w:rsidR="003A7F20" w:rsidRDefault="00810787">
                            <w:pPr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Qtn=(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qt-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</m:t>
                                            </m:r>
                                          </m:num>
                                          <m:den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9C365D6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</w:pPr>
                            <w:r>
                              <w:t xml:space="preserve">You can also use iteration method to find normalised 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  <w:r>
                              <w:t xml:space="preserve">, n and </w:t>
                            </w:r>
                            <w:proofErr w:type="spellStart"/>
                            <w:r>
                              <w:t>Qtn</w:t>
                            </w:r>
                            <w:proofErr w:type="spellEnd"/>
                            <w:r>
                              <w:t>, results are pretty similar.</w:t>
                            </w:r>
                          </w:p>
                          <w:p w14:paraId="49C365D7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</w:pPr>
                            <w:r>
                              <w:t xml:space="preserve">qc1n and qt1n are assumed to be the same as </w:t>
                            </w:r>
                            <w:proofErr w:type="spellStart"/>
                            <w:r>
                              <w:t>Qtn</w:t>
                            </w:r>
                            <w:proofErr w:type="spellEnd"/>
                            <w:r>
                              <w:t>, it doesn’t make a significant difference</w:t>
                            </w:r>
                          </w:p>
                          <w:p w14:paraId="49C365D8" w14:textId="07B0FF44" w:rsidR="003A7F20" w:rsidRDefault="00810787" w:rsidP="00667AC9">
                            <w:pPr>
                              <w:spacing w:after="0" w:line="276" w:lineRule="auto"/>
                            </w:pPr>
                            <w:r>
                              <w:t>Return</w:t>
                            </w:r>
                            <w:r w:rsidR="00667AC9">
                              <w:t>:</w:t>
                            </w:r>
                            <w:r>
                              <w:t xml:space="preserve"> qt, 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Qtn</w:t>
                            </w:r>
                            <w:proofErr w:type="spellEnd"/>
                            <w:r>
                              <w:t>, qc1n, qt1n, effective stress</w:t>
                            </w:r>
                          </w:p>
                          <w:p w14:paraId="49C365D9" w14:textId="77777777" w:rsidR="003A7F20" w:rsidRDefault="003A7F20">
                            <w:pPr>
                              <w:pStyle w:val="ListParagraph"/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6597" id="_x0000_s1030" style="position:absolute;margin-left:.4pt;margin-top:89.25pt;width:453.25pt;height:142.5pt;z-index:25168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" strokeweight=".35281mm">
                <v:textbox style="mso-fit-shape-to-text:t" inset="0,0,0,0">
                  <w:txbxContent>
                    <w:p w14:paraId="49C365CF" w14:textId="5AA50BD1" w:rsidR="003A7F20" w:rsidRDefault="00810787">
                      <w:pPr>
                        <w:spacing w:after="0" w:line="276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getCPTparam</w:t>
                      </w:r>
                      <w:proofErr w:type="spellEnd"/>
                      <w:r w:rsidR="00667AC9">
                        <w:rPr>
                          <w:b/>
                        </w:rPr>
                        <w:t>(</w:t>
                      </w:r>
                      <w:r w:rsidR="00667AC9" w:rsidRPr="00667AC9">
                        <w:rPr>
                          <w:b/>
                        </w:rPr>
                        <w:t>z, qc, fs, u2)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49C365D0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76" w:lineRule="auto"/>
                      </w:pPr>
                      <w:r>
                        <w:t>Assume area ratio = 0.8, soil weight = 1.9 (MN/m3), ground water table = 1 (m)</w:t>
                      </w:r>
                    </w:p>
                    <w:p w14:paraId="49C365D1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76" w:lineRule="auto"/>
                      </w:pPr>
                      <w:proofErr w:type="spellStart"/>
                      <w:r>
                        <w:t>Ic</w:t>
                      </w:r>
                      <w:proofErr w:type="spellEnd"/>
                      <w:r>
                        <w:t xml:space="preserve"> is calculated based o</w:t>
                      </w:r>
                      <w:bookmarkStart w:id="2" w:name="_GoBack"/>
                      <w:r>
                        <w:t>n the non-normalised CPT soil behaviour type (Robertson, 2010).</w:t>
                      </w:r>
                    </w:p>
                    <w:p w14:paraId="49C365D2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Ic=[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3.47-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qc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Pa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w:bookmarkEnd w:id="2"/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+1.22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49C365D3" w14:textId="77777777" w:rsidR="003A7F20" w:rsidRDefault="00E7170A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qc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×100%</m:t>
                          </m:r>
                        </m:oMath>
                      </m:oMathPara>
                    </w:p>
                    <w:p w14:paraId="49C365D4" w14:textId="77777777" w:rsidR="003A7F20" w:rsidRDefault="00810787">
                      <w:pPr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n=0.381Ic+0.05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pa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-0.15</m:t>
                          </m:r>
                        </m:oMath>
                      </m:oMathPara>
                    </w:p>
                    <w:p w14:paraId="49C365D5" w14:textId="77777777" w:rsidR="003A7F20" w:rsidRDefault="00810787">
                      <w:pPr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Qtn=(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qt-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Pa</m:t>
                                      </m:r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  <w:p w14:paraId="49C365D6" w14:textId="77777777" w:rsidR="003A7F20" w:rsidRDefault="00810787">
                      <w:pPr>
                        <w:pStyle w:val="ListParagraph"/>
                        <w:spacing w:after="0" w:line="276" w:lineRule="auto"/>
                      </w:pPr>
                      <w:r>
                        <w:t xml:space="preserve">You can also use iteration method to find normalised </w:t>
                      </w:r>
                      <w:proofErr w:type="spellStart"/>
                      <w:r>
                        <w:t>Ic</w:t>
                      </w:r>
                      <w:proofErr w:type="spellEnd"/>
                      <w:r>
                        <w:t xml:space="preserve">, n and </w:t>
                      </w:r>
                      <w:proofErr w:type="spellStart"/>
                      <w:r>
                        <w:t>Qtn</w:t>
                      </w:r>
                      <w:proofErr w:type="spellEnd"/>
                      <w:r>
                        <w:t>, results are pretty similar.</w:t>
                      </w:r>
                    </w:p>
                    <w:p w14:paraId="49C365D7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</w:pPr>
                      <w:r>
                        <w:t xml:space="preserve">qc1n and qt1n are assumed to be the same as </w:t>
                      </w:r>
                      <w:proofErr w:type="spellStart"/>
                      <w:r>
                        <w:t>Qtn</w:t>
                      </w:r>
                      <w:proofErr w:type="spellEnd"/>
                      <w:r>
                        <w:t>, it doesn’t make a significant difference</w:t>
                      </w:r>
                    </w:p>
                    <w:p w14:paraId="49C365D8" w14:textId="07B0FF44" w:rsidR="003A7F20" w:rsidRDefault="00810787" w:rsidP="00667AC9">
                      <w:pPr>
                        <w:spacing w:after="0" w:line="276" w:lineRule="auto"/>
                      </w:pPr>
                      <w:r>
                        <w:t>Return</w:t>
                      </w:r>
                      <w:r w:rsidR="00667AC9">
                        <w:t>:</w:t>
                      </w:r>
                      <w:r>
                        <w:t xml:space="preserve"> qt, </w:t>
                      </w:r>
                      <w:proofErr w:type="spellStart"/>
                      <w:r>
                        <w:t>Ic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Qtn</w:t>
                      </w:r>
                      <w:proofErr w:type="spellEnd"/>
                      <w:r>
                        <w:t>, qc1n, qt1n, effective stress</w:t>
                      </w:r>
                    </w:p>
                    <w:p w14:paraId="49C365D9" w14:textId="77777777" w:rsidR="003A7F20" w:rsidRDefault="003A7F20">
                      <w:pPr>
                        <w:pStyle w:val="ListParagraph"/>
                        <w:spacing w:after="0" w:line="276" w:lineRule="auto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982697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9C3658D" wp14:editId="43E5E721">
                <wp:simplePos x="0" y="0"/>
                <wp:positionH relativeFrom="margin">
                  <wp:posOffset>4445</wp:posOffset>
                </wp:positionH>
                <wp:positionV relativeFrom="margin">
                  <wp:posOffset>56515</wp:posOffset>
                </wp:positionV>
                <wp:extent cx="5756275" cy="1809750"/>
                <wp:effectExtent l="0" t="0" r="15874" b="19047"/>
                <wp:wrapTopAndBottom/>
                <wp:docPr id="1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9B" w14:textId="7A15357A" w:rsidR="003A7F20" w:rsidRDefault="0081078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getCPTdata</w:t>
                            </w:r>
                            <w:proofErr w:type="spellEnd"/>
                            <w:r w:rsidR="00667AC9">
                              <w:rPr>
                                <w:b/>
                              </w:rPr>
                              <w:t>(filename)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49C3659C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>
                              <w:t xml:space="preserve">Get CPT data from file </w:t>
                            </w:r>
                          </w:p>
                          <w:p w14:paraId="49C3659D" w14:textId="77777777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</w:pPr>
                            <w:r>
                              <w:t>Delete all rows that contain zero qc and fs</w:t>
                            </w:r>
                          </w:p>
                          <w:p w14:paraId="45A427D2" w14:textId="67723842" w:rsidR="002B1615" w:rsidRDefault="002B16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>
                              <w:t>Adjust the units</w:t>
                            </w:r>
                          </w:p>
                          <w:p w14:paraId="49C3659E" w14:textId="4E28F42C" w:rsidR="003A7F20" w:rsidRDefault="00810787" w:rsidP="002B1615">
                            <w:pPr>
                              <w:spacing w:after="0" w:line="240" w:lineRule="auto"/>
                            </w:pPr>
                            <w:r>
                              <w:t>Return</w:t>
                            </w:r>
                            <w:r w:rsidR="002B1615">
                              <w:t>:</w:t>
                            </w:r>
                            <w:r>
                              <w:t xml:space="preserve"> z, qc, fs, u2</w:t>
                            </w:r>
                          </w:p>
                          <w:p w14:paraId="49C3659F" w14:textId="77777777" w:rsidR="003A7F20" w:rsidRDefault="003A7F2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658D" id="_x0000_s1031" style="position:absolute;margin-left:.35pt;margin-top:4.45pt;width:453.25pt;height:142.5pt;z-index:25167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" strokeweight=".35281mm">
                <v:textbox style="mso-fit-shape-to-text:t" inset="0,0,0,0">
                  <w:txbxContent>
                    <w:p w14:paraId="49C3659B" w14:textId="7A15357A" w:rsidR="003A7F20" w:rsidRDefault="00810787">
                      <w:pPr>
                        <w:spacing w:after="0" w:line="240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getCPTdata</w:t>
                      </w:r>
                      <w:proofErr w:type="spellEnd"/>
                      <w:r w:rsidR="00667AC9">
                        <w:rPr>
                          <w:b/>
                        </w:rPr>
                        <w:t>(filename)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49C3659C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>
                        <w:t xml:space="preserve">Get CPT data from file </w:t>
                      </w:r>
                    </w:p>
                    <w:p w14:paraId="49C3659D" w14:textId="77777777" w:rsidR="003A7F20" w:rsidRDefault="0081078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76" w:lineRule="auto"/>
                      </w:pPr>
                      <w:r>
                        <w:t>Delete all rows that contain zero qc and fs</w:t>
                      </w:r>
                    </w:p>
                    <w:p w14:paraId="45A427D2" w14:textId="67723842" w:rsidR="002B1615" w:rsidRDefault="002B16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>
                        <w:t>Adjust the units</w:t>
                      </w:r>
                    </w:p>
                    <w:p w14:paraId="49C3659E" w14:textId="4E28F42C" w:rsidR="003A7F20" w:rsidRDefault="00810787" w:rsidP="002B1615">
                      <w:pPr>
                        <w:spacing w:after="0" w:line="240" w:lineRule="auto"/>
                      </w:pPr>
                      <w:r>
                        <w:t>Return</w:t>
                      </w:r>
                      <w:r w:rsidR="002B1615">
                        <w:t>:</w:t>
                      </w:r>
                      <w:r>
                        <w:t xml:space="preserve"> z, qc, fs, u2</w:t>
                      </w:r>
                    </w:p>
                    <w:p w14:paraId="49C3659F" w14:textId="77777777" w:rsidR="003A7F20" w:rsidRDefault="003A7F20">
                      <w:pPr>
                        <w:spacing w:after="0" w:line="240" w:lineRule="auto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49C3658E" w14:textId="3E71C17E" w:rsidR="003A7F20" w:rsidRDefault="006F0457">
      <w:pPr>
        <w:suppressAutoHyphens w:val="0"/>
        <w:spacing w:after="160" w:line="251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07AA787" wp14:editId="555563C1">
                <wp:simplePos x="0" y="0"/>
                <wp:positionH relativeFrom="margin">
                  <wp:posOffset>2857</wp:posOffset>
                </wp:positionH>
                <wp:positionV relativeFrom="margin">
                  <wp:posOffset>4419600</wp:posOffset>
                </wp:positionV>
                <wp:extent cx="5756276" cy="1809753"/>
                <wp:effectExtent l="0" t="0" r="15874" b="19047"/>
                <wp:wrapNone/>
                <wp:docPr id="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1809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1B87F83" w14:textId="2D997CB5" w:rsidR="006F0457" w:rsidRDefault="006F0457" w:rsidP="006F0457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computePartialCor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r w:rsidRPr="00667AC9">
                              <w:rPr>
                                <w:b/>
                              </w:rPr>
                              <w:t xml:space="preserve">z, </w:t>
                            </w:r>
                            <w:r>
                              <w:rPr>
                                <w:b/>
                              </w:rPr>
                              <w:t xml:space="preserve">Vs,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Vs_SD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Nsim</w:t>
                            </w:r>
                            <w:proofErr w:type="spellEnd"/>
                            <w:r w:rsidRPr="00667AC9"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07B66087" w14:textId="6AE3D8E2" w:rsidR="006F0457" w:rsidRDefault="00F01E15" w:rsidP="00F01E1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76" w:lineRule="auto"/>
                            </w:pPr>
                            <w:r>
                              <w:t>Please refer to the explanations in the script</w:t>
                            </w:r>
                          </w:p>
                          <w:p w14:paraId="5D1BA9D9" w14:textId="7451F87A" w:rsidR="006F0457" w:rsidRDefault="006F0457" w:rsidP="006F0457">
                            <w:pPr>
                              <w:spacing w:after="0" w:line="276" w:lineRule="auto"/>
                            </w:pPr>
                            <w:r>
                              <w:t xml:space="preserve">Return: </w:t>
                            </w:r>
                            <w:proofErr w:type="spellStart"/>
                            <w:r>
                              <w:t>randVs</w:t>
                            </w:r>
                            <w:proofErr w:type="spellEnd"/>
                            <w:r>
                              <w:t>, sigma</w:t>
                            </w:r>
                          </w:p>
                          <w:p w14:paraId="094FD309" w14:textId="77777777" w:rsidR="006F0457" w:rsidRDefault="006F0457" w:rsidP="006F0457">
                            <w:pPr>
                              <w:pStyle w:val="ListParagraph"/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AA787" id="_x0000_s1032" style="position:absolute;margin-left:.2pt;margin-top:348pt;width:453.25pt;height:142.5pt;z-index:25168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" strokeweight=".35281mm">
                <v:textbox style="mso-fit-shape-to-text:t" inset="0,0,0,0">
                  <w:txbxContent>
                    <w:p w14:paraId="41B87F83" w14:textId="2D997CB5" w:rsidR="006F0457" w:rsidRDefault="006F0457" w:rsidP="006F0457">
                      <w:pPr>
                        <w:spacing w:after="0" w:line="276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computePartialCor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r w:rsidRPr="00667AC9">
                        <w:rPr>
                          <w:b/>
                        </w:rPr>
                        <w:t xml:space="preserve">z, </w:t>
                      </w:r>
                      <w:r>
                        <w:rPr>
                          <w:b/>
                        </w:rPr>
                        <w:t xml:space="preserve">Vs, </w:t>
                      </w:r>
                      <w:proofErr w:type="spellStart"/>
                      <w:r>
                        <w:rPr>
                          <w:b/>
                        </w:rPr>
                        <w:t>Vs_SD</w:t>
                      </w:r>
                      <w:proofErr w:type="spellEnd"/>
                      <w:r>
                        <w:rPr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</w:rPr>
                        <w:t>Nsim</w:t>
                      </w:r>
                      <w:proofErr w:type="spellEnd"/>
                      <w:r w:rsidRPr="00667AC9">
                        <w:rPr>
                          <w:b/>
                        </w:rPr>
                        <w:t>)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07B66087" w14:textId="6AE3D8E2" w:rsidR="006F0457" w:rsidRDefault="00F01E15" w:rsidP="00F01E1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76" w:lineRule="auto"/>
                      </w:pPr>
                      <w:r>
                        <w:t>Please refer to the explanations in the script</w:t>
                      </w:r>
                    </w:p>
                    <w:p w14:paraId="5D1BA9D9" w14:textId="7451F87A" w:rsidR="006F0457" w:rsidRDefault="006F0457" w:rsidP="006F0457">
                      <w:pPr>
                        <w:spacing w:after="0" w:line="276" w:lineRule="auto"/>
                      </w:pPr>
                      <w:r>
                        <w:t xml:space="preserve">Return: </w:t>
                      </w:r>
                      <w:proofErr w:type="spellStart"/>
                      <w:r>
                        <w:t>randVs</w:t>
                      </w:r>
                      <w:proofErr w:type="spellEnd"/>
                      <w:r>
                        <w:t>, sigma</w:t>
                      </w:r>
                    </w:p>
                    <w:p w14:paraId="094FD309" w14:textId="77777777" w:rsidR="006F0457" w:rsidRDefault="006F0457" w:rsidP="006F0457">
                      <w:pPr>
                        <w:pStyle w:val="ListParagraph"/>
                        <w:spacing w:after="0" w:line="276" w:lineRule="auto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49C3658F" w14:textId="77777777" w:rsidR="003A7F20" w:rsidRDefault="00810787">
      <w:pPr>
        <w:pageBreakBefore/>
        <w:suppressAutoHyphens w:val="0"/>
        <w:spacing w:after="160" w:line="251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9C36599" wp14:editId="49C3659A">
                <wp:simplePos x="0" y="0"/>
                <wp:positionH relativeFrom="margin">
                  <wp:align>right</wp:align>
                </wp:positionH>
                <wp:positionV relativeFrom="page">
                  <wp:posOffset>836474</wp:posOffset>
                </wp:positionV>
                <wp:extent cx="5756276" cy="1809753"/>
                <wp:effectExtent l="0" t="0" r="15874" b="19047"/>
                <wp:wrapNone/>
                <wp:docPr id="7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6" cy="1809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9C365DB" w14:textId="62D69401" w:rsidR="003A7F20" w:rsidRDefault="00667AC9">
                            <w:pPr>
                              <w:spacing w:after="0" w:line="276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get</w:t>
                            </w:r>
                            <w:r w:rsidR="00810787">
                              <w:rPr>
                                <w:b/>
                              </w:rPr>
                              <w:t>VsCorrelations</w:t>
                            </w:r>
                            <w:proofErr w:type="spellEnd"/>
                            <w:r w:rsidR="00810787">
                              <w:rPr>
                                <w:b/>
                              </w:rPr>
                              <w:t>:</w:t>
                            </w:r>
                          </w:p>
                          <w:p w14:paraId="49C365DC" w14:textId="53999B3D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Vs_McGann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</w:t>
                            </w:r>
                            <w:r w:rsidR="00667AC9">
                              <w:rPr>
                                <w:b/>
                              </w:rPr>
                              <w:t>z, qc, fs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  <w:r w:rsidR="00667AC9">
                              <w:rPr>
                                <w:b/>
                              </w:rPr>
                              <w:t>:</w:t>
                            </w:r>
                          </w:p>
                          <w:p w14:paraId="46E564FA" w14:textId="2F610FB1" w:rsidR="00667AC9" w:rsidRDefault="00667AC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kPa</w:t>
                            </w:r>
                          </w:p>
                          <w:p w14:paraId="49C365DD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Vs=18.4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0.144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0.083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0.278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9C365DE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w:proofErr w:type="spellStart"/>
                            <w:r>
                              <w:t>StandDev</w:t>
                            </w:r>
                            <w:proofErr w:type="spellEnd"/>
                            <w:r>
                              <w:t xml:space="preserve"> = 0.162 (z &lt;= 5)</w:t>
                            </w:r>
                          </w:p>
                          <w:p w14:paraId="49C365DF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w:proofErr w:type="spellStart"/>
                            <w:r>
                              <w:t>StandDev</w:t>
                            </w:r>
                            <w:proofErr w:type="spellEnd"/>
                            <w:r>
                              <w:t xml:space="preserve"> = 0.216 – 0.0108z (5 &lt; z &lt; 10)</w:t>
                            </w:r>
                          </w:p>
                          <w:p w14:paraId="49C365E0" w14:textId="5888DD1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w:proofErr w:type="spellStart"/>
                            <w:r>
                              <w:t>StandDev</w:t>
                            </w:r>
                            <w:proofErr w:type="spellEnd"/>
                            <w:r>
                              <w:t xml:space="preserve">  = 0.108 (z &gt; 10)</w:t>
                            </w:r>
                          </w:p>
                          <w:p w14:paraId="1596A109" w14:textId="7288D288" w:rsidR="00667AC9" w:rsidRDefault="00667AC9" w:rsidP="00667AC9">
                            <w:pPr>
                              <w:spacing w:after="0" w:line="276" w:lineRule="auto"/>
                            </w:pPr>
                          </w:p>
                          <w:p w14:paraId="40F6CD66" w14:textId="6A178A51" w:rsidR="00667AC9" w:rsidRDefault="00667AC9" w:rsidP="00667AC9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76" w:lineRule="auto"/>
                              <w:rPr>
                                <w:b/>
                              </w:rPr>
                            </w:pPr>
                            <w:r w:rsidRPr="00667AC9">
                              <w:rPr>
                                <w:b/>
                              </w:rPr>
                              <w:t>Vs_McGann2(z, qc, fs):</w:t>
                            </w:r>
                          </w:p>
                          <w:p w14:paraId="2145E60C" w14:textId="77777777" w:rsidR="00DC4C4A" w:rsidRDefault="00667AC9" w:rsidP="00DC4C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kPa</w:t>
                            </w:r>
                          </w:p>
                          <w:p w14:paraId="5A2D5D2D" w14:textId="43CA8B9F" w:rsidR="00667AC9" w:rsidRPr="00DC4C4A" w:rsidRDefault="00DC4C4A" w:rsidP="00DC4C4A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Vs=103.6×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0.412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0.989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0.033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1998C3B7" w14:textId="101E9C2C" w:rsidR="00DC4C4A" w:rsidRDefault="00DC4C4A" w:rsidP="00DC4C4A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w:proofErr w:type="spellStart"/>
                            <w:r>
                              <w:t>StandDev</w:t>
                            </w:r>
                            <w:proofErr w:type="spellEnd"/>
                            <w:r>
                              <w:t xml:space="preserve"> = 0.2367</w:t>
                            </w:r>
                          </w:p>
                          <w:p w14:paraId="4C5B2A0E" w14:textId="77777777" w:rsidR="00DC4C4A" w:rsidRPr="00DC4C4A" w:rsidRDefault="00DC4C4A" w:rsidP="00DC4C4A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</w:p>
                          <w:p w14:paraId="49C365E1" w14:textId="3D95E06A" w:rsidR="003A7F20" w:rsidRPr="00667AC9" w:rsidRDefault="0081078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Vs_Andrus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="00667AC9">
                              <w:rPr>
                                <w:b/>
                              </w:rPr>
                              <w:t>Ic</w:t>
                            </w:r>
                            <w:proofErr w:type="spellEnd"/>
                            <w:r w:rsidR="00667AC9">
                              <w:rPr>
                                <w:b/>
                              </w:rPr>
                              <w:t>, z, qt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  <w:r w:rsidR="00667AC9">
                              <w:rPr>
                                <w:b/>
                              </w:rPr>
                              <w:t>:</w:t>
                            </w:r>
                          </w:p>
                          <w:p w14:paraId="4824A5A5" w14:textId="2B997718" w:rsidR="00667AC9" w:rsidRDefault="00667AC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</w:pPr>
                            <w:r>
                              <w:rPr>
                                <w:b/>
                              </w:rPr>
                              <w:t>kPa</w:t>
                            </w:r>
                          </w:p>
                          <w:p w14:paraId="49C365E2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</w:pPr>
                            <w:r>
                              <w:t>Holocene-Age Soils, where ASF = 1</w:t>
                            </w:r>
                          </w:p>
                          <w:p w14:paraId="49C365E3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Vs=2.27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0.412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0.989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0.033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×ASF</m:t>
                                </m:r>
                              </m:oMath>
                            </m:oMathPara>
                          </w:p>
                          <w:p w14:paraId="49C365E4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</w:pPr>
                            <w:r>
                              <w:t>residual standard deviation: suggests that 68% of the data fall within 24m/s.</w:t>
                            </w:r>
                          </w:p>
                          <w:p w14:paraId="49C365E5" w14:textId="39CF26FD" w:rsidR="003A7F20" w:rsidRPr="00667AC9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StandDev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Vs</m:t>
                                        </m:r>
                                      </m:den>
                                    </m:f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+1)</m:t>
                                </m:r>
                              </m:oMath>
                            </m:oMathPara>
                          </w:p>
                          <w:p w14:paraId="5B1781A3" w14:textId="77777777" w:rsidR="00667AC9" w:rsidRDefault="00667AC9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</w:p>
                          <w:p w14:paraId="49C365E6" w14:textId="07E81B87" w:rsidR="003A7F20" w:rsidRPr="00667AC9" w:rsidRDefault="0081078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Vs_Robertson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</w:t>
                            </w:r>
                            <w:r w:rsidR="00667AC9">
                              <w:rPr>
                                <w:b/>
                              </w:rPr>
                              <w:t xml:space="preserve">z, </w:t>
                            </w:r>
                            <w:proofErr w:type="spellStart"/>
                            <w:r w:rsidR="00667AC9">
                              <w:rPr>
                                <w:b/>
                              </w:rPr>
                              <w:t>Ic</w:t>
                            </w:r>
                            <w:proofErr w:type="spellEnd"/>
                            <w:r w:rsidR="00667AC9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667AC9">
                              <w:rPr>
                                <w:b/>
                              </w:rPr>
                              <w:t>Qtn</w:t>
                            </w:r>
                            <w:proofErr w:type="spellEnd"/>
                            <w:r w:rsidR="00667AC9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667AC9">
                              <w:rPr>
                                <w:b/>
                              </w:rPr>
                              <w:t>effectiveStress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  <w:r w:rsidR="00667AC9">
                              <w:rPr>
                                <w:b/>
                              </w:rPr>
                              <w:t>:</w:t>
                            </w:r>
                          </w:p>
                          <w:p w14:paraId="33D89343" w14:textId="60C0FE59" w:rsidR="00667AC9" w:rsidRDefault="00667AC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</w:pPr>
                            <w:r>
                              <w:rPr>
                                <w:b/>
                              </w:rPr>
                              <w:t>MPa</w:t>
                            </w:r>
                          </w:p>
                          <w:p w14:paraId="49C365E7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Vs=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αQtn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0.25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9C365E8" w14:textId="6DB6FEF6" w:rsidR="003A7F20" w:rsidRDefault="00810787">
                            <w:pPr>
                              <w:spacing w:after="0" w:line="276" w:lineRule="auto"/>
                            </w:pPr>
                            <w:r>
                              <w:tab/>
                              <w:t>Since the standard deviation is not available in the paper, assume to be 0.2</w:t>
                            </w:r>
                          </w:p>
                          <w:p w14:paraId="20601CE7" w14:textId="77777777" w:rsidR="00667AC9" w:rsidRDefault="00667AC9">
                            <w:pPr>
                              <w:spacing w:after="0" w:line="276" w:lineRule="auto"/>
                            </w:pPr>
                          </w:p>
                          <w:p w14:paraId="49C365E9" w14:textId="505DAD11" w:rsidR="003A7F20" w:rsidRDefault="0081078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Vs_Hegazy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</w:t>
                            </w:r>
                            <w:r w:rsidR="00667AC9">
                              <w:rPr>
                                <w:b/>
                              </w:rPr>
                              <w:t xml:space="preserve">z, </w:t>
                            </w:r>
                            <w:proofErr w:type="spellStart"/>
                            <w:r w:rsidR="00667AC9">
                              <w:rPr>
                                <w:b/>
                              </w:rPr>
                              <w:t>Ic</w:t>
                            </w:r>
                            <w:proofErr w:type="spellEnd"/>
                            <w:r w:rsidR="00667AC9">
                              <w:rPr>
                                <w:b/>
                              </w:rPr>
                              <w:t xml:space="preserve">, qc1n, </w:t>
                            </w:r>
                            <w:proofErr w:type="spellStart"/>
                            <w:r w:rsidR="00667AC9">
                              <w:rPr>
                                <w:b/>
                              </w:rPr>
                              <w:t>effectiveStress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  <w:r w:rsidR="00667AC9">
                              <w:rPr>
                                <w:b/>
                              </w:rPr>
                              <w:t>:</w:t>
                            </w:r>
                          </w:p>
                          <w:p w14:paraId="0EE06561" w14:textId="2E7BA580" w:rsidR="00667AC9" w:rsidRDefault="00667AC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MPa</w:t>
                            </w:r>
                          </w:p>
                          <w:p w14:paraId="49C365EA" w14:textId="77777777" w:rsidR="003A7F20" w:rsidRDefault="00810787">
                            <w:pPr>
                              <w:pStyle w:val="ListParagraph"/>
                              <w:spacing w:after="0" w:line="276" w:lineRule="auto"/>
                              <w:ind w:left="144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Vs=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0.0831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c1n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fPr>
                                          <m:num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b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Pa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1.786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49C365EB" w14:textId="3E9A9052" w:rsidR="003A7F20" w:rsidRDefault="00810787">
                            <w:pPr>
                              <w:spacing w:after="0" w:line="276" w:lineRule="auto"/>
                            </w:pPr>
                            <w:r>
                              <w:tab/>
                              <w:t>Since the standard deviation is not available in the paper, assume to be 0.2</w:t>
                            </w:r>
                          </w:p>
                          <w:p w14:paraId="4A9F5DF9" w14:textId="77777777" w:rsidR="006F0457" w:rsidRDefault="006F0457">
                            <w:pPr>
                              <w:spacing w:after="0" w:line="276" w:lineRule="auto"/>
                            </w:pPr>
                          </w:p>
                          <w:p w14:paraId="49C365EC" w14:textId="77777777" w:rsidR="003A7F20" w:rsidRDefault="003A7F20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6599" id="_x0000_s1033" style="position:absolute;margin-left:402.05pt;margin-top:65.85pt;width:453.25pt;height:142.5pt;z-index:251683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" strokeweight=".35281mm">
                <v:textbox style="mso-fit-shape-to-text:t" inset="0,0,0,0">
                  <w:txbxContent>
                    <w:p w14:paraId="49C365DB" w14:textId="62D69401" w:rsidR="003A7F20" w:rsidRDefault="00667AC9">
                      <w:pPr>
                        <w:spacing w:after="0" w:line="276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get</w:t>
                      </w:r>
                      <w:r w:rsidR="00810787">
                        <w:rPr>
                          <w:b/>
                        </w:rPr>
                        <w:t>VsCorrelations</w:t>
                      </w:r>
                      <w:proofErr w:type="spellEnd"/>
                      <w:r w:rsidR="00810787">
                        <w:rPr>
                          <w:b/>
                        </w:rPr>
                        <w:t>:</w:t>
                      </w:r>
                    </w:p>
                    <w:p w14:paraId="49C365DC" w14:textId="53999B3D" w:rsidR="003A7F20" w:rsidRDefault="0081078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Vs_McGann</w:t>
                      </w:r>
                      <w:proofErr w:type="spellEnd"/>
                      <w:r>
                        <w:rPr>
                          <w:b/>
                        </w:rPr>
                        <w:t xml:space="preserve"> (</w:t>
                      </w:r>
                      <w:r w:rsidR="00667AC9">
                        <w:rPr>
                          <w:b/>
                        </w:rPr>
                        <w:t>z, qc, fs</w:t>
                      </w:r>
                      <w:r>
                        <w:rPr>
                          <w:b/>
                        </w:rPr>
                        <w:t>)</w:t>
                      </w:r>
                      <w:r w:rsidR="00667AC9">
                        <w:rPr>
                          <w:b/>
                        </w:rPr>
                        <w:t>:</w:t>
                      </w:r>
                    </w:p>
                    <w:p w14:paraId="46E564FA" w14:textId="2F610FB1" w:rsidR="00667AC9" w:rsidRDefault="00667AC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kPa</w:t>
                      </w:r>
                    </w:p>
                    <w:p w14:paraId="49C365DD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Vs=18.4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0.144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0.083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0.278</m:t>
                              </m:r>
                            </m:sup>
                          </m:sSup>
                        </m:oMath>
                      </m:oMathPara>
                    </w:p>
                    <w:p w14:paraId="49C365DE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w:proofErr w:type="spellStart"/>
                      <w:r>
                        <w:t>StandDev</w:t>
                      </w:r>
                      <w:proofErr w:type="spellEnd"/>
                      <w:r>
                        <w:t xml:space="preserve"> = 0.162 (z &lt;= 5)</w:t>
                      </w:r>
                    </w:p>
                    <w:p w14:paraId="49C365DF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w:proofErr w:type="spellStart"/>
                      <w:r>
                        <w:t>StandDev</w:t>
                      </w:r>
                      <w:proofErr w:type="spellEnd"/>
                      <w:r>
                        <w:t xml:space="preserve"> = 0.216 – 0.0108z (5 &lt; z &lt; 10)</w:t>
                      </w:r>
                    </w:p>
                    <w:p w14:paraId="49C365E0" w14:textId="5888DD1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w:proofErr w:type="spellStart"/>
                      <w:r>
                        <w:t>StandDev</w:t>
                      </w:r>
                      <w:proofErr w:type="spellEnd"/>
                      <w:r>
                        <w:t xml:space="preserve">  = 0.108 (z &gt; 10)</w:t>
                      </w:r>
                    </w:p>
                    <w:p w14:paraId="1596A109" w14:textId="7288D288" w:rsidR="00667AC9" w:rsidRDefault="00667AC9" w:rsidP="00667AC9">
                      <w:pPr>
                        <w:spacing w:after="0" w:line="276" w:lineRule="auto"/>
                      </w:pPr>
                    </w:p>
                    <w:p w14:paraId="40F6CD66" w14:textId="6A178A51" w:rsidR="00667AC9" w:rsidRDefault="00667AC9" w:rsidP="00667AC9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76" w:lineRule="auto"/>
                        <w:rPr>
                          <w:b/>
                        </w:rPr>
                      </w:pPr>
                      <w:r w:rsidRPr="00667AC9">
                        <w:rPr>
                          <w:b/>
                        </w:rPr>
                        <w:t>Vs_McGann2(z, qc, fs):</w:t>
                      </w:r>
                    </w:p>
                    <w:p w14:paraId="2145E60C" w14:textId="77777777" w:rsidR="00DC4C4A" w:rsidRDefault="00667AC9" w:rsidP="00DC4C4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kPa</w:t>
                      </w:r>
                    </w:p>
                    <w:p w14:paraId="5A2D5D2D" w14:textId="43CA8B9F" w:rsidR="00667AC9" w:rsidRPr="00DC4C4A" w:rsidRDefault="00DC4C4A" w:rsidP="00DC4C4A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s=103.6×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0.412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0.989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0.033</m:t>
                              </m:r>
                            </m:sup>
                          </m:sSup>
                        </m:oMath>
                      </m:oMathPara>
                    </w:p>
                    <w:p w14:paraId="1998C3B7" w14:textId="101E9C2C" w:rsidR="00DC4C4A" w:rsidRDefault="00DC4C4A" w:rsidP="00DC4C4A">
                      <w:pPr>
                        <w:pStyle w:val="ListParagraph"/>
                        <w:spacing w:after="0" w:line="276" w:lineRule="auto"/>
                        <w:ind w:left="1440"/>
                      </w:pPr>
                      <w:proofErr w:type="spellStart"/>
                      <w:r>
                        <w:t>StandDev</w:t>
                      </w:r>
                      <w:proofErr w:type="spellEnd"/>
                      <w:r>
                        <w:t xml:space="preserve"> = 0.</w:t>
                      </w:r>
                      <w:r>
                        <w:t>2367</w:t>
                      </w:r>
                    </w:p>
                    <w:p w14:paraId="4C5B2A0E" w14:textId="77777777" w:rsidR="00DC4C4A" w:rsidRPr="00DC4C4A" w:rsidRDefault="00DC4C4A" w:rsidP="00DC4C4A">
                      <w:pPr>
                        <w:pStyle w:val="ListParagraph"/>
                        <w:spacing w:after="0" w:line="276" w:lineRule="auto"/>
                        <w:ind w:left="1440"/>
                      </w:pPr>
                    </w:p>
                    <w:p w14:paraId="49C365E1" w14:textId="3D95E06A" w:rsidR="003A7F20" w:rsidRPr="00667AC9" w:rsidRDefault="0081078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</w:pPr>
                      <w:proofErr w:type="spellStart"/>
                      <w:r>
                        <w:rPr>
                          <w:b/>
                        </w:rPr>
                        <w:t>Vs_Andrus</w:t>
                      </w:r>
                      <w:proofErr w:type="spellEnd"/>
                      <w:r>
                        <w:rPr>
                          <w:b/>
                        </w:rPr>
                        <w:t xml:space="preserve"> (</w:t>
                      </w:r>
                      <w:proofErr w:type="spellStart"/>
                      <w:r w:rsidR="00667AC9">
                        <w:rPr>
                          <w:b/>
                        </w:rPr>
                        <w:t>Ic</w:t>
                      </w:r>
                      <w:proofErr w:type="spellEnd"/>
                      <w:r w:rsidR="00667AC9">
                        <w:rPr>
                          <w:b/>
                        </w:rPr>
                        <w:t>, z, qt</w:t>
                      </w:r>
                      <w:r>
                        <w:rPr>
                          <w:b/>
                        </w:rPr>
                        <w:t>)</w:t>
                      </w:r>
                      <w:r w:rsidR="00667AC9">
                        <w:rPr>
                          <w:b/>
                        </w:rPr>
                        <w:t>:</w:t>
                      </w:r>
                    </w:p>
                    <w:p w14:paraId="4824A5A5" w14:textId="2B997718" w:rsidR="00667AC9" w:rsidRDefault="00667AC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</w:pPr>
                      <w:r>
                        <w:rPr>
                          <w:b/>
                        </w:rPr>
                        <w:t>kPa</w:t>
                      </w:r>
                    </w:p>
                    <w:p w14:paraId="49C365E2" w14:textId="77777777" w:rsidR="003A7F20" w:rsidRDefault="00810787">
                      <w:pPr>
                        <w:pStyle w:val="ListParagraph"/>
                        <w:spacing w:after="0" w:line="276" w:lineRule="auto"/>
                      </w:pPr>
                      <w:r>
                        <w:t>Holocene-Age Soils, where ASF = 1</w:t>
                      </w:r>
                    </w:p>
                    <w:p w14:paraId="49C365E3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Vs=2.27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0.412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0.989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0.033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×ASF</m:t>
                          </m:r>
                        </m:oMath>
                      </m:oMathPara>
                    </w:p>
                    <w:p w14:paraId="49C365E4" w14:textId="77777777" w:rsidR="003A7F20" w:rsidRDefault="00810787">
                      <w:pPr>
                        <w:pStyle w:val="ListParagraph"/>
                        <w:spacing w:after="0" w:line="276" w:lineRule="auto"/>
                      </w:pPr>
                      <w:r>
                        <w:t>residual standard deviation: suggests that 68% of the data fall within 24m/s.</w:t>
                      </w:r>
                    </w:p>
                    <w:p w14:paraId="49C365E5" w14:textId="39CF26FD" w:rsidR="003A7F20" w:rsidRPr="00667AC9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StandDev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Vs</m:t>
                                  </m:r>
                                </m:den>
                              </m:f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+1)</m:t>
                          </m:r>
                        </m:oMath>
                      </m:oMathPara>
                    </w:p>
                    <w:p w14:paraId="5B1781A3" w14:textId="77777777" w:rsidR="00667AC9" w:rsidRDefault="00667AC9">
                      <w:pPr>
                        <w:pStyle w:val="ListParagraph"/>
                        <w:spacing w:after="0" w:line="276" w:lineRule="auto"/>
                        <w:ind w:left="1440"/>
                      </w:pPr>
                    </w:p>
                    <w:p w14:paraId="49C365E6" w14:textId="07E81B87" w:rsidR="003A7F20" w:rsidRPr="00667AC9" w:rsidRDefault="0081078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</w:pPr>
                      <w:proofErr w:type="spellStart"/>
                      <w:r>
                        <w:rPr>
                          <w:b/>
                        </w:rPr>
                        <w:t>Vs_Robertson</w:t>
                      </w:r>
                      <w:proofErr w:type="spellEnd"/>
                      <w:r>
                        <w:rPr>
                          <w:b/>
                        </w:rPr>
                        <w:t xml:space="preserve"> (</w:t>
                      </w:r>
                      <w:r w:rsidR="00667AC9">
                        <w:rPr>
                          <w:b/>
                        </w:rPr>
                        <w:t xml:space="preserve">z, </w:t>
                      </w:r>
                      <w:proofErr w:type="spellStart"/>
                      <w:r w:rsidR="00667AC9">
                        <w:rPr>
                          <w:b/>
                        </w:rPr>
                        <w:t>Ic</w:t>
                      </w:r>
                      <w:proofErr w:type="spellEnd"/>
                      <w:r w:rsidR="00667AC9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667AC9">
                        <w:rPr>
                          <w:b/>
                        </w:rPr>
                        <w:t>Qtn</w:t>
                      </w:r>
                      <w:proofErr w:type="spellEnd"/>
                      <w:r w:rsidR="00667AC9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667AC9">
                        <w:rPr>
                          <w:b/>
                        </w:rPr>
                        <w:t>effectiveStress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  <w:r w:rsidR="00667AC9">
                        <w:rPr>
                          <w:b/>
                        </w:rPr>
                        <w:t>:</w:t>
                      </w:r>
                    </w:p>
                    <w:p w14:paraId="33D89343" w14:textId="60C0FE59" w:rsidR="00667AC9" w:rsidRDefault="00667AC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</w:pPr>
                      <w:r>
                        <w:rPr>
                          <w:b/>
                        </w:rPr>
                        <w:t>MPa</w:t>
                      </w:r>
                    </w:p>
                    <w:p w14:paraId="49C365E7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Vs=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αQtn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sup>
                          </m:sSup>
                        </m:oMath>
                      </m:oMathPara>
                    </w:p>
                    <w:p w14:paraId="49C365E8" w14:textId="6DB6FEF6" w:rsidR="003A7F20" w:rsidRDefault="00810787">
                      <w:pPr>
                        <w:spacing w:after="0" w:line="276" w:lineRule="auto"/>
                      </w:pPr>
                      <w:r>
                        <w:tab/>
                        <w:t>Since the standard deviation is not available in the paper, assume to be 0.2</w:t>
                      </w:r>
                    </w:p>
                    <w:p w14:paraId="20601CE7" w14:textId="77777777" w:rsidR="00667AC9" w:rsidRDefault="00667AC9">
                      <w:pPr>
                        <w:spacing w:after="0" w:line="276" w:lineRule="auto"/>
                      </w:pPr>
                    </w:p>
                    <w:p w14:paraId="49C365E9" w14:textId="505DAD11" w:rsidR="003A7F20" w:rsidRDefault="0081078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Vs_Hegazy</w:t>
                      </w:r>
                      <w:proofErr w:type="spellEnd"/>
                      <w:r>
                        <w:rPr>
                          <w:b/>
                        </w:rPr>
                        <w:t xml:space="preserve"> (</w:t>
                      </w:r>
                      <w:r w:rsidR="00667AC9">
                        <w:rPr>
                          <w:b/>
                        </w:rPr>
                        <w:t xml:space="preserve">z, </w:t>
                      </w:r>
                      <w:proofErr w:type="spellStart"/>
                      <w:r w:rsidR="00667AC9">
                        <w:rPr>
                          <w:b/>
                        </w:rPr>
                        <w:t>Ic</w:t>
                      </w:r>
                      <w:proofErr w:type="spellEnd"/>
                      <w:r w:rsidR="00667AC9">
                        <w:rPr>
                          <w:b/>
                        </w:rPr>
                        <w:t xml:space="preserve">, qc1n, </w:t>
                      </w:r>
                      <w:proofErr w:type="spellStart"/>
                      <w:r w:rsidR="00667AC9">
                        <w:rPr>
                          <w:b/>
                        </w:rPr>
                        <w:t>effectiveStress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  <w:r w:rsidR="00667AC9">
                        <w:rPr>
                          <w:b/>
                        </w:rPr>
                        <w:t>:</w:t>
                      </w:r>
                    </w:p>
                    <w:p w14:paraId="0EE06561" w14:textId="2E7BA580" w:rsidR="00667AC9" w:rsidRDefault="00667AC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MPa</w:t>
                      </w:r>
                    </w:p>
                    <w:p w14:paraId="49C365EA" w14:textId="77777777" w:rsidR="003A7F20" w:rsidRDefault="00810787">
                      <w:pPr>
                        <w:pStyle w:val="ListParagraph"/>
                        <w:spacing w:after="0" w:line="276" w:lineRule="auto"/>
                        <w:ind w:left="144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Vs=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0.0831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c1n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Pa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1.786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49C365EB" w14:textId="3E9A9052" w:rsidR="003A7F20" w:rsidRDefault="00810787">
                      <w:pPr>
                        <w:spacing w:after="0" w:line="276" w:lineRule="auto"/>
                      </w:pPr>
                      <w:r>
                        <w:tab/>
                        <w:t>Since the standard deviation is not available in the paper, assume to be 0.2</w:t>
                      </w:r>
                    </w:p>
                    <w:p w14:paraId="4A9F5DF9" w14:textId="77777777" w:rsidR="006F0457" w:rsidRDefault="006F0457">
                      <w:pPr>
                        <w:spacing w:after="0" w:line="276" w:lineRule="auto"/>
                      </w:pPr>
                    </w:p>
                    <w:p w14:paraId="49C365EC" w14:textId="77777777" w:rsidR="003A7F20" w:rsidRDefault="003A7F20">
                      <w:pPr>
                        <w:spacing w:after="0" w:line="276" w:lineRule="auto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3A7F20">
      <w:headerReference w:type="default" r:id="rId7"/>
      <w:footerReference w:type="default" r:id="rId8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EEFF9" w14:textId="77777777" w:rsidR="00E7170A" w:rsidRDefault="00E7170A">
      <w:pPr>
        <w:spacing w:after="0" w:line="240" w:lineRule="auto"/>
      </w:pPr>
      <w:r>
        <w:separator/>
      </w:r>
    </w:p>
  </w:endnote>
  <w:endnote w:type="continuationSeparator" w:id="0">
    <w:p w14:paraId="23A7F51B" w14:textId="77777777" w:rsidR="00E7170A" w:rsidRDefault="00E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65A7" w14:textId="77777777" w:rsidR="00CD5D8C" w:rsidRDefault="00810787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EE3A6" w14:textId="77777777" w:rsidR="00E7170A" w:rsidRDefault="00E7170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D2DA48" w14:textId="77777777" w:rsidR="00E7170A" w:rsidRDefault="00E71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65A4" w14:textId="6C56A16F" w:rsidR="00CD5D8C" w:rsidRDefault="00810787" w:rsidP="008322A9">
    <w:pPr>
      <w:pStyle w:val="Header"/>
      <w:jc w:val="right"/>
    </w:pPr>
    <w:r>
      <w:rPr>
        <w:sz w:val="16"/>
      </w:rPr>
      <w:tab/>
    </w:r>
    <w:r>
      <w:rPr>
        <w:sz w:val="16"/>
      </w:rPr>
      <w:tab/>
    </w:r>
  </w:p>
  <w:p w14:paraId="49C365A5" w14:textId="77777777" w:rsidR="00CD5D8C" w:rsidRDefault="00810787">
    <w:pPr>
      <w:pStyle w:val="Header"/>
      <w:rPr>
        <w:sz w:val="16"/>
      </w:rPr>
    </w:pPr>
    <w:r>
      <w:rPr>
        <w:sz w:val="16"/>
      </w:rPr>
      <w:tab/>
    </w:r>
    <w:r>
      <w:rPr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21D"/>
    <w:multiLevelType w:val="hybridMultilevel"/>
    <w:tmpl w:val="AE206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503E"/>
    <w:multiLevelType w:val="multilevel"/>
    <w:tmpl w:val="4978F9D8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FD04411"/>
    <w:multiLevelType w:val="multilevel"/>
    <w:tmpl w:val="E03263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1E419DD"/>
    <w:multiLevelType w:val="multilevel"/>
    <w:tmpl w:val="030A01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EF95D92"/>
    <w:multiLevelType w:val="multilevel"/>
    <w:tmpl w:val="EF285552"/>
    <w:styleLink w:val="WWOutlineListStyle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221901"/>
    <w:multiLevelType w:val="multilevel"/>
    <w:tmpl w:val="C2303878"/>
    <w:styleLink w:val="LFO2"/>
    <w:lvl w:ilvl="0">
      <w:start w:val="1"/>
      <w:numFmt w:val="upperLetter"/>
      <w:pStyle w:val="Appendix"/>
      <w:lvlText w:val="APPENDIX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54CB"/>
    <w:multiLevelType w:val="multilevel"/>
    <w:tmpl w:val="75603E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E983358"/>
    <w:multiLevelType w:val="multilevel"/>
    <w:tmpl w:val="D8D26D8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6DA7F17"/>
    <w:multiLevelType w:val="multilevel"/>
    <w:tmpl w:val="D5F6E2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8C10ECF"/>
    <w:multiLevelType w:val="multilevel"/>
    <w:tmpl w:val="030A01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2033687"/>
    <w:multiLevelType w:val="multilevel"/>
    <w:tmpl w:val="030A01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3403AED"/>
    <w:multiLevelType w:val="multilevel"/>
    <w:tmpl w:val="C8C61148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4DDC2F2B"/>
    <w:multiLevelType w:val="multilevel"/>
    <w:tmpl w:val="9CA85F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FA23319"/>
    <w:multiLevelType w:val="multilevel"/>
    <w:tmpl w:val="07E67078"/>
    <w:styleLink w:val="WWOutlineListStyl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1224179"/>
    <w:multiLevelType w:val="multilevel"/>
    <w:tmpl w:val="030A01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7314A6A"/>
    <w:multiLevelType w:val="multilevel"/>
    <w:tmpl w:val="030A01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EE845A9"/>
    <w:multiLevelType w:val="multilevel"/>
    <w:tmpl w:val="42BC712C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62CC7A88"/>
    <w:multiLevelType w:val="multilevel"/>
    <w:tmpl w:val="0EC270CA"/>
    <w:lvl w:ilvl="0">
      <w:numFmt w:val="bullet"/>
      <w:lvlText w:val="o"/>
      <w:lvlJc w:val="left"/>
      <w:pPr>
        <w:ind w:left="1492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21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5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7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1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3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2" w:hanging="360"/>
      </w:pPr>
      <w:rPr>
        <w:rFonts w:ascii="Wingdings" w:hAnsi="Wingdings"/>
      </w:rPr>
    </w:lvl>
  </w:abstractNum>
  <w:abstractNum w:abstractNumId="18" w15:restartNumberingAfterBreak="0">
    <w:nsid w:val="64AA0E0C"/>
    <w:multiLevelType w:val="multilevel"/>
    <w:tmpl w:val="030A01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81A0210"/>
    <w:multiLevelType w:val="multilevel"/>
    <w:tmpl w:val="88AE0348"/>
    <w:styleLink w:val="WWOutlineListStyle2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04F5499"/>
    <w:multiLevelType w:val="multilevel"/>
    <w:tmpl w:val="780610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9"/>
  </w:num>
  <w:num w:numId="2">
    <w:abstractNumId w:val="4"/>
  </w:num>
  <w:num w:numId="3">
    <w:abstractNumId w:val="13"/>
  </w:num>
  <w:num w:numId="4">
    <w:abstractNumId w:val="5"/>
  </w:num>
  <w:num w:numId="5">
    <w:abstractNumId w:val="14"/>
  </w:num>
  <w:num w:numId="6">
    <w:abstractNumId w:val="20"/>
  </w:num>
  <w:num w:numId="7">
    <w:abstractNumId w:val="17"/>
  </w:num>
  <w:num w:numId="8">
    <w:abstractNumId w:val="16"/>
  </w:num>
  <w:num w:numId="9">
    <w:abstractNumId w:val="2"/>
  </w:num>
  <w:num w:numId="10">
    <w:abstractNumId w:val="12"/>
  </w:num>
  <w:num w:numId="11">
    <w:abstractNumId w:val="11"/>
  </w:num>
  <w:num w:numId="12">
    <w:abstractNumId w:val="1"/>
  </w:num>
  <w:num w:numId="13">
    <w:abstractNumId w:val="7"/>
  </w:num>
  <w:num w:numId="14">
    <w:abstractNumId w:val="8"/>
  </w:num>
  <w:num w:numId="15">
    <w:abstractNumId w:val="6"/>
  </w:num>
  <w:num w:numId="16">
    <w:abstractNumId w:val="3"/>
  </w:num>
  <w:num w:numId="17">
    <w:abstractNumId w:val="9"/>
  </w:num>
  <w:num w:numId="18">
    <w:abstractNumId w:val="18"/>
  </w:num>
  <w:num w:numId="19">
    <w:abstractNumId w:val="15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F20"/>
    <w:rsid w:val="000A04F5"/>
    <w:rsid w:val="002B1615"/>
    <w:rsid w:val="003A7F20"/>
    <w:rsid w:val="004618B1"/>
    <w:rsid w:val="00482E34"/>
    <w:rsid w:val="005B66D4"/>
    <w:rsid w:val="00667AC9"/>
    <w:rsid w:val="006F0457"/>
    <w:rsid w:val="007C6272"/>
    <w:rsid w:val="00810787"/>
    <w:rsid w:val="00812D8B"/>
    <w:rsid w:val="008322A9"/>
    <w:rsid w:val="008938E7"/>
    <w:rsid w:val="008B3765"/>
    <w:rsid w:val="009224E6"/>
    <w:rsid w:val="00982697"/>
    <w:rsid w:val="009C0C2E"/>
    <w:rsid w:val="00DC4C4A"/>
    <w:rsid w:val="00E32645"/>
    <w:rsid w:val="00E7170A"/>
    <w:rsid w:val="00F0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658C"/>
  <w15:docId w15:val="{1F128CAD-B704-4944-B07C-97D7753F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NZ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36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after="240"/>
      <w:outlineLvl w:val="0"/>
    </w:pPr>
    <w:rPr>
      <w:rFonts w:eastAsia="PMingLiU"/>
      <w:b/>
      <w:caps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after="120"/>
      <w:outlineLvl w:val="1"/>
    </w:pPr>
    <w:rPr>
      <w:rFonts w:eastAsia="PMingLiU"/>
      <w:b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="PMingLiU"/>
      <w:b/>
      <w:i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PMingLiU" w:hAnsi="Calibri Light"/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PMingLiU" w:hAnsi="Calibri Light"/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PMingLiU" w:hAnsi="Calibri Light"/>
      <w:color w:val="1F4D78"/>
    </w:rPr>
  </w:style>
  <w:style w:type="paragraph" w:styleId="Heading7">
    <w:name w:val="heading 7"/>
    <w:basedOn w:val="Normal"/>
    <w:next w:val="Normal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PMingLiU" w:hAnsi="Calibri Light"/>
      <w:i/>
      <w:iCs/>
      <w:color w:val="1F4D78"/>
    </w:rPr>
  </w:style>
  <w:style w:type="paragraph" w:styleId="Heading8">
    <w:name w:val="heading 8"/>
    <w:basedOn w:val="Normal"/>
    <w:next w:val="Normal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PMingLiU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PMingLiU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2">
    <w:name w:val="WW_OutlineListStyle_2"/>
    <w:basedOn w:val="NoList"/>
    <w:pPr>
      <w:numPr>
        <w:numId w:val="1"/>
      </w:numPr>
    </w:p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1Char">
    <w:name w:val="Heading 1 Char"/>
    <w:basedOn w:val="DefaultParagraphFont"/>
    <w:rPr>
      <w:rFonts w:ascii="Cambria" w:eastAsia="PMingLiU" w:hAnsi="Cambria" w:cs="Times New Roman"/>
      <w:b/>
      <w:caps/>
      <w:szCs w:val="32"/>
    </w:rPr>
  </w:style>
  <w:style w:type="paragraph" w:styleId="TOCHeading">
    <w:name w:val="TOC Heading"/>
    <w:basedOn w:val="Heading1"/>
    <w:next w:val="Normal"/>
    <w:rPr>
      <w:lang w:val="en-US"/>
    </w:rPr>
  </w:style>
  <w:style w:type="character" w:customStyle="1" w:styleId="Heading2Char">
    <w:name w:val="Heading 2 Char"/>
    <w:basedOn w:val="DefaultParagraphFont"/>
    <w:rPr>
      <w:rFonts w:ascii="Cambria" w:eastAsia="PMingLiU" w:hAnsi="Cambria" w:cs="Times New Roman"/>
      <w:b/>
      <w:szCs w:val="26"/>
    </w:rPr>
  </w:style>
  <w:style w:type="character" w:customStyle="1" w:styleId="Heading3Char">
    <w:name w:val="Heading 3 Char"/>
    <w:basedOn w:val="DefaultParagraphFont"/>
    <w:rPr>
      <w:rFonts w:ascii="Cambria" w:eastAsia="PMingLiU" w:hAnsi="Cambria" w:cs="Times New Roman"/>
      <w:b/>
      <w:i/>
      <w:szCs w:val="24"/>
    </w:rPr>
  </w:style>
  <w:style w:type="character" w:customStyle="1" w:styleId="Heading4Char">
    <w:name w:val="Heading 4 Char"/>
    <w:basedOn w:val="DefaultParagraphFont"/>
    <w:rPr>
      <w:rFonts w:ascii="Calibri Light" w:eastAsia="PMingLiU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rPr>
      <w:rFonts w:ascii="Calibri Light" w:eastAsia="PMingLiU" w:hAnsi="Calibri Light" w:cs="Times New Roman"/>
      <w:color w:val="2E74B5"/>
    </w:rPr>
  </w:style>
  <w:style w:type="character" w:customStyle="1" w:styleId="Heading6Char">
    <w:name w:val="Heading 6 Char"/>
    <w:basedOn w:val="DefaultParagraphFont"/>
    <w:rPr>
      <w:rFonts w:ascii="Calibri Light" w:eastAsia="PMingLiU" w:hAnsi="Calibri Light" w:cs="Times New Roman"/>
      <w:color w:val="1F4D78"/>
    </w:rPr>
  </w:style>
  <w:style w:type="character" w:customStyle="1" w:styleId="Heading7Char">
    <w:name w:val="Heading 7 Char"/>
    <w:basedOn w:val="DefaultParagraphFont"/>
    <w:rPr>
      <w:rFonts w:ascii="Calibri Light" w:eastAsia="PMingLiU" w:hAnsi="Calibri Light" w:cs="Times New Roman"/>
      <w:i/>
      <w:iCs/>
      <w:color w:val="1F4D78"/>
    </w:rPr>
  </w:style>
  <w:style w:type="character" w:customStyle="1" w:styleId="Heading8Char">
    <w:name w:val="Heading 8 Char"/>
    <w:basedOn w:val="DefaultParagraphFont"/>
    <w:rPr>
      <w:rFonts w:ascii="Calibri Light" w:eastAsia="PMingLiU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rPr>
      <w:rFonts w:ascii="Calibri Light" w:eastAsia="PMingLiU" w:hAnsi="Calibri Light" w:cs="Times New Roman"/>
      <w:i/>
      <w:iCs/>
      <w:color w:val="272727"/>
      <w:sz w:val="21"/>
      <w:szCs w:val="21"/>
    </w:rPr>
  </w:style>
  <w:style w:type="paragraph" w:styleId="TOC1">
    <w:name w:val="toc 1"/>
    <w:basedOn w:val="Normal"/>
    <w:next w:val="Normal"/>
    <w:autoRedefine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pPr>
      <w:spacing w:after="100"/>
      <w:ind w:left="220"/>
    </w:pPr>
    <w:rPr>
      <w:b/>
    </w:rPr>
  </w:style>
  <w:style w:type="paragraph" w:styleId="TOC3">
    <w:name w:val="toc 3"/>
    <w:basedOn w:val="Normal"/>
    <w:next w:val="Normal"/>
    <w:autoRedefine/>
    <w:pPr>
      <w:spacing w:after="100"/>
      <w:ind w:left="440"/>
    </w:pPr>
    <w:rPr>
      <w:b/>
      <w:i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paragraph" w:customStyle="1" w:styleId="Appendix">
    <w:name w:val="Appendix"/>
    <w:basedOn w:val="Normal"/>
    <w:next w:val="Normal"/>
    <w:pPr>
      <w:pageBreakBefore/>
      <w:numPr>
        <w:numId w:val="4"/>
      </w:numPr>
    </w:pPr>
    <w:rPr>
      <w:b/>
      <w:caps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ppendixChar">
    <w:name w:val="Appendix Char"/>
    <w:basedOn w:val="DefaultParagraphFont"/>
    <w:rPr>
      <w:rFonts w:ascii="Cambria" w:hAnsi="Cambria"/>
      <w:b/>
      <w:caps/>
    </w:rPr>
  </w:style>
  <w:style w:type="character" w:customStyle="1" w:styleId="HeaderChar">
    <w:name w:val="Header Char"/>
    <w:basedOn w:val="DefaultParagraphFont"/>
    <w:rPr>
      <w:rFonts w:ascii="Cambria" w:hAnsi="Cambria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rFonts w:ascii="Cambria" w:hAnsi="Cambria"/>
    </w:rPr>
  </w:style>
  <w:style w:type="paragraph" w:styleId="Caption">
    <w:name w:val="caption"/>
    <w:basedOn w:val="Normal"/>
    <w:next w:val="Normal"/>
    <w:pPr>
      <w:spacing w:line="240" w:lineRule="auto"/>
    </w:pPr>
    <w:rPr>
      <w:iCs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zh-TW"/>
    </w:rPr>
  </w:style>
  <w:style w:type="numbering" w:customStyle="1" w:styleId="WWOutlineListStyle1">
    <w:name w:val="WW_OutlineListStyle_1"/>
    <w:basedOn w:val="NoList"/>
    <w:pPr>
      <w:numPr>
        <w:numId w:val="2"/>
      </w:numPr>
    </w:pPr>
  </w:style>
  <w:style w:type="numbering" w:customStyle="1" w:styleId="WWOutlineListStyle">
    <w:name w:val="WW_OutlineListStyle"/>
    <w:basedOn w:val="NoList"/>
    <w:pPr>
      <w:numPr>
        <w:numId w:val="3"/>
      </w:numPr>
    </w:pPr>
  </w:style>
  <w:style w:type="numbering" w:customStyle="1" w:styleId="LFO2">
    <w:name w:val="LFO2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gc\Documents\Portfolio%20Template%20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Portfolio Template 2019.dotx</Template>
  <TotalTime>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CLAIRE DONG</dc:creator>
  <cp:keywords>Reference 1 title CPG 3rd Edition</cp:keywords>
  <cp:lastModifiedBy>CLAIRE DONG</cp:lastModifiedBy>
  <cp:revision>11</cp:revision>
  <dcterms:created xsi:type="dcterms:W3CDTF">2019-04-24T04:41:00Z</dcterms:created>
  <dcterms:modified xsi:type="dcterms:W3CDTF">2019-09-14T11:33:00Z</dcterms:modified>
</cp:coreProperties>
</file>